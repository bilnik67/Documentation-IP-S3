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RPr="00BD5683" w14:paraId="42DAC29C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9E1314E" w14:textId="3F27D50A" w:rsidR="004B7E44" w:rsidRPr="00BD5683" w:rsidRDefault="00987492" w:rsidP="004B7E44">
            <w:r w:rsidRPr="00BD5683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7624B60C" wp14:editId="7968ED42">
                      <wp:extent cx="5138670" cy="746975"/>
                      <wp:effectExtent l="0" t="0" r="0" b="0"/>
                      <wp:docPr id="3" name="Tekstva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B17D7D" w14:textId="5C43F2A8" w:rsidR="00987492" w:rsidRPr="00BD5683" w:rsidRDefault="00D27448" w:rsidP="00987492">
                                  <w:pPr>
                                    <w:pStyle w:val="Subtitle"/>
                                  </w:pPr>
                                  <w:r w:rsidRPr="00BD5683">
                                    <w:rPr>
                                      <w:lang w:bidi="nl-NL"/>
                                    </w:rPr>
                                    <w:t>JavaScript</w:t>
                                  </w:r>
                                  <w:r w:rsidR="00987492" w:rsidRPr="00BD5683">
                                    <w:rPr>
                                      <w:lang w:bidi="nl-NL"/>
                                    </w:rPr>
                                    <w:t xml:space="preserve"> Framework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24B6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" o:spid="_x0000_s1026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ZsFw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" filled="f" stroked="f" strokeweight=".5pt">
                      <v:textbox>
                        <w:txbxContent>
                          <w:p w14:paraId="07B17D7D" w14:textId="5C43F2A8" w:rsidR="00987492" w:rsidRPr="00BD5683" w:rsidRDefault="00D27448" w:rsidP="00987492">
                            <w:pPr>
                              <w:pStyle w:val="Subtitle"/>
                            </w:pPr>
                            <w:r w:rsidRPr="00BD5683">
                              <w:rPr>
                                <w:lang w:bidi="nl-NL"/>
                              </w:rPr>
                              <w:t>JavaScript</w:t>
                            </w:r>
                            <w:r w:rsidR="00987492" w:rsidRPr="00BD5683">
                              <w:rPr>
                                <w:lang w:bidi="nl-NL"/>
                              </w:rPr>
                              <w:t xml:space="preserve"> Framework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2D6CD5" w14:textId="4405D3AE" w:rsidR="004B7E44" w:rsidRPr="00BD5683" w:rsidRDefault="004B7E44" w:rsidP="004B7E44"/>
          <w:p w14:paraId="7CB4E5A4" w14:textId="67C90148" w:rsidR="004B7E44" w:rsidRPr="00BD5683" w:rsidRDefault="004B7E44" w:rsidP="004B7E44"/>
        </w:tc>
      </w:tr>
      <w:tr w:rsidR="004B7E44" w:rsidRPr="00BD5683" w14:paraId="1BEF116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8A23A" w14:textId="379A1BA2" w:rsidR="004B7E44" w:rsidRPr="00BD5683" w:rsidRDefault="00732F1A" w:rsidP="004B7E44">
            <w:r w:rsidRPr="00BD5683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575D7AB9" wp14:editId="6D6F8C16">
                      <wp:extent cx="2215166" cy="605155"/>
                      <wp:effectExtent l="0" t="0" r="0" b="4445"/>
                      <wp:docPr id="10" name="Tekstva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042C5D" w14:textId="77777777" w:rsidR="00732F1A" w:rsidRPr="00A80019" w:rsidRDefault="00732F1A" w:rsidP="00732F1A">
                                  <w:pPr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A80019">
                                    <w:rPr>
                                      <w:sz w:val="32"/>
                                      <w:szCs w:val="24"/>
                                      <w:lang w:bidi="nl-NL"/>
                                    </w:rPr>
                                    <w:t>Billy Hofland</w:t>
                                  </w:r>
                                </w:p>
                                <w:p w14:paraId="6E26CC24" w14:textId="77777777" w:rsidR="00732F1A" w:rsidRPr="00A80019" w:rsidRDefault="00732F1A" w:rsidP="00732F1A">
                                  <w:pPr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A80019">
                                    <w:rPr>
                                      <w:sz w:val="32"/>
                                      <w:szCs w:val="24"/>
                                    </w:rPr>
                                    <w:t>DB03</w:t>
                                  </w:r>
                                </w:p>
                                <w:p w14:paraId="31BDC8E4" w14:textId="23D21F36" w:rsidR="00732F1A" w:rsidRPr="00BD5683" w:rsidRDefault="00732F1A" w:rsidP="00732F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D7AB9" id="Tekstvak 10" o:spid="_x0000_s1027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+LGQ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" filled="f" stroked="f" strokeweight=".5pt">
                      <v:textbox>
                        <w:txbxContent>
                          <w:p w14:paraId="4F042C5D" w14:textId="77777777" w:rsidR="00732F1A" w:rsidRPr="00A80019" w:rsidRDefault="00732F1A" w:rsidP="00732F1A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A80019">
                              <w:rPr>
                                <w:sz w:val="32"/>
                                <w:szCs w:val="24"/>
                                <w:lang w:bidi="nl-NL"/>
                              </w:rPr>
                              <w:t>Billy Hofland</w:t>
                            </w:r>
                          </w:p>
                          <w:p w14:paraId="6E26CC24" w14:textId="77777777" w:rsidR="00732F1A" w:rsidRPr="00A80019" w:rsidRDefault="00732F1A" w:rsidP="00732F1A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A80019">
                              <w:rPr>
                                <w:sz w:val="32"/>
                                <w:szCs w:val="24"/>
                              </w:rPr>
                              <w:t>DB03</w:t>
                            </w:r>
                          </w:p>
                          <w:p w14:paraId="31BDC8E4" w14:textId="23D21F36" w:rsidR="00732F1A" w:rsidRPr="00BD5683" w:rsidRDefault="00732F1A" w:rsidP="00732F1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BD5683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067AD923" wp14:editId="31E8BAFA">
                      <wp:extent cx="2524259" cy="605155"/>
                      <wp:effectExtent l="0" t="0" r="0" b="4445"/>
                      <wp:docPr id="7" name="Tekstva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48690" w14:textId="3DC71C8B" w:rsidR="00732F1A" w:rsidRPr="00BD5683" w:rsidRDefault="00732F1A" w:rsidP="00732F1A">
                                  <w:r w:rsidRPr="00BD5683">
                                    <w:rPr>
                                      <w:lang w:bidi="nl-NL"/>
                                    </w:rPr>
                                    <w:br/>
                                  </w:r>
                                  <w:r w:rsidRPr="00A80019">
                                    <w:rPr>
                                      <w:sz w:val="32"/>
                                      <w:szCs w:val="24"/>
                                      <w:lang w:bidi="nl-NL"/>
                                    </w:rPr>
                                    <w:t>2023/2024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7AD923" id="Tekstvak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73548690" w14:textId="3DC71C8B" w:rsidR="00732F1A" w:rsidRPr="00BD5683" w:rsidRDefault="00732F1A" w:rsidP="00732F1A">
                            <w:r w:rsidRPr="00BD5683">
                              <w:rPr>
                                <w:lang w:bidi="nl-NL"/>
                              </w:rPr>
                              <w:br/>
                            </w:r>
                            <w:r w:rsidRPr="00A80019">
                              <w:rPr>
                                <w:sz w:val="32"/>
                                <w:szCs w:val="24"/>
                                <w:lang w:bidi="nl-NL"/>
                              </w:rPr>
                              <w:t>2023/2024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B7E44" w:rsidRPr="00BD5683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29193B7" wp14:editId="033C0B9C">
                      <wp:extent cx="2842054" cy="469557"/>
                      <wp:effectExtent l="0" t="0" r="0" b="6985"/>
                      <wp:docPr id="6" name="Tekstva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8EB919" w14:textId="708FDEFF" w:rsidR="004B7E44" w:rsidRPr="00BD5683" w:rsidRDefault="004B7E44" w:rsidP="004B7E44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193B7" id="Tekstvak 6" o:spid="_x0000_s1029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8mHQIAADMEAAAOAAAAZHJzL2Uyb0RvYy54bWysU8tu2zAQvBfoPxC815Id2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" filled="f" stroked="f" strokeweight=".5pt">
                      <v:textbox>
                        <w:txbxContent>
                          <w:p w14:paraId="4F8EB919" w14:textId="708FDEFF" w:rsidR="004B7E44" w:rsidRPr="00BD5683" w:rsidRDefault="004B7E44" w:rsidP="004B7E44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2476D2" w14:textId="76ADC454" w:rsidR="004B7E44" w:rsidRPr="00BD5683" w:rsidRDefault="004B7E44" w:rsidP="004B7E44"/>
        </w:tc>
      </w:tr>
    </w:tbl>
    <w:p w14:paraId="3D7BA8AF" w14:textId="56325B3E" w:rsidR="004B7E44" w:rsidRPr="00BD5683" w:rsidRDefault="00807125" w:rsidP="004B7E44">
      <w:r w:rsidRPr="00BD5683">
        <w:rPr>
          <w:noProof/>
          <w:lang w:bidi="nl-NL"/>
        </w:rPr>
        <w:drawing>
          <wp:anchor distT="0" distB="0" distL="114300" distR="114300" simplePos="0" relativeHeight="251659007" behindDoc="1" locked="0" layoutInCell="1" allowOverlap="1" wp14:anchorId="0E292184" wp14:editId="64E33CA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456940" cy="1806154"/>
            <wp:effectExtent l="6350" t="0" r="0" b="0"/>
            <wp:wrapNone/>
            <wp:docPr id="1587445295" name="Picture 158744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5295" name="Picture 15874452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6940" cy="180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683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B32705" wp14:editId="33B91F04">
                <wp:simplePos x="0" y="0"/>
                <wp:positionH relativeFrom="page">
                  <wp:posOffset>27296</wp:posOffset>
                </wp:positionH>
                <wp:positionV relativeFrom="page">
                  <wp:posOffset>27296</wp:posOffset>
                </wp:positionV>
                <wp:extent cx="5765175" cy="6306507"/>
                <wp:effectExtent l="0" t="0" r="26035" b="18415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175" cy="63065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ADE7" id="Rechthoek 2" o:spid="_x0000_s1026" alt="gekleurde rechthoek" style="position:absolute;margin-left:2.15pt;margin-top:2.15pt;width:453.95pt;height:496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" fillcolor="#6e9a2d [2408]" strokecolor="#161718 [3213]" strokeweight="2pt">
                <w10:wrap anchorx="page" anchory="page"/>
              </v:rect>
            </w:pict>
          </mc:Fallback>
        </mc:AlternateContent>
      </w:r>
      <w:r w:rsidR="00987492" w:rsidRPr="00D27448">
        <w:rPr>
          <w:noProof/>
          <w:color w:val="282660" w:themeColor="text2"/>
          <w:lang w:bidi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E265A" wp14:editId="412E75BC">
                <wp:simplePos x="0" y="0"/>
                <wp:positionH relativeFrom="column">
                  <wp:posOffset>-312420</wp:posOffset>
                </wp:positionH>
                <wp:positionV relativeFrom="paragraph">
                  <wp:posOffset>1600199</wp:posOffset>
                </wp:positionV>
                <wp:extent cx="4924425" cy="123825"/>
                <wp:effectExtent l="0" t="0" r="9525" b="9525"/>
                <wp:wrapNone/>
                <wp:docPr id="824097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B890" id="Rectangle 1" o:spid="_x0000_s1026" style="position:absolute;margin-left:-24.6pt;margin-top:126pt;width:387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" fillcolor="#bede8d [1941]" stroked="f"/>
            </w:pict>
          </mc:Fallback>
        </mc:AlternateContent>
      </w:r>
      <w:r w:rsidR="00987492" w:rsidRPr="00BD5683">
        <w:rPr>
          <w:noProof/>
          <w:lang w:bidi="nl-NL"/>
        </w:rPr>
        <mc:AlternateContent>
          <mc:Choice Requires="wps">
            <w:drawing>
              <wp:inline distT="0" distB="0" distL="0" distR="0" wp14:anchorId="4C96BE2C" wp14:editId="7DC9D47C">
                <wp:extent cx="5138670" cy="1506829"/>
                <wp:effectExtent l="0" t="0" r="0" b="0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670" cy="1506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21AE" w14:textId="77777777" w:rsidR="00987492" w:rsidRPr="00BD5683" w:rsidRDefault="00987492" w:rsidP="00987492">
                            <w:pPr>
                              <w:pStyle w:val="Title"/>
                            </w:pPr>
                            <w:r w:rsidRPr="00BD5683">
                              <w:rPr>
                                <w:lang w:bidi="nl-NL"/>
                              </w:rPr>
                              <w:t>Research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6BE2C" id="Tekstvak 8" o:spid="_x0000_s1030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" filled="f" stroked="f" strokeweight=".5pt">
                <v:textbox>
                  <w:txbxContent>
                    <w:p w14:paraId="4CB921AE" w14:textId="77777777" w:rsidR="00987492" w:rsidRPr="00BD5683" w:rsidRDefault="00987492" w:rsidP="00987492">
                      <w:pPr>
                        <w:pStyle w:val="Title"/>
                      </w:pPr>
                      <w:r w:rsidRPr="00BD5683">
                        <w:rPr>
                          <w:lang w:bidi="nl-NL"/>
                        </w:rPr>
                        <w:t>Research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A7B19C" w14:textId="1FA6EBB1" w:rsidR="004B7E44" w:rsidRPr="00BD5683" w:rsidRDefault="00987492" w:rsidP="00BD5683">
      <w:pPr>
        <w:spacing w:after="200"/>
        <w:rPr>
          <w:lang w:bidi="nl-NL"/>
        </w:rPr>
      </w:pPr>
      <w:r w:rsidRPr="00BD5683">
        <w:rPr>
          <w:noProof/>
          <w:lang w:bidi="nl-NL"/>
        </w:rPr>
        <w:drawing>
          <wp:anchor distT="0" distB="0" distL="114300" distR="114300" simplePos="0" relativeHeight="251656701" behindDoc="1" locked="0" layoutInCell="1" allowOverlap="1" wp14:anchorId="4B3DF024" wp14:editId="4EEFE87A">
            <wp:simplePos x="0" y="0"/>
            <wp:positionH relativeFrom="page">
              <wp:posOffset>5766008</wp:posOffset>
            </wp:positionH>
            <wp:positionV relativeFrom="page">
              <wp:posOffset>3431448</wp:posOffset>
            </wp:positionV>
            <wp:extent cx="1796083" cy="2904664"/>
            <wp:effectExtent l="0" t="0" r="0" b="0"/>
            <wp:wrapNone/>
            <wp:docPr id="410313212" name="Picture 41031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13212" name="Picture 410313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083" cy="290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683">
        <w:rPr>
          <w:noProof/>
          <w:lang w:bidi="nl-NL"/>
        </w:rPr>
        <w:drawing>
          <wp:anchor distT="0" distB="0" distL="114300" distR="114300" simplePos="0" relativeHeight="251658751" behindDoc="1" locked="0" layoutInCell="1" allowOverlap="1" wp14:anchorId="2861748B" wp14:editId="220E99AE">
            <wp:simplePos x="0" y="0"/>
            <wp:positionH relativeFrom="page">
              <wp:align>left</wp:align>
            </wp:positionH>
            <wp:positionV relativeFrom="page">
              <wp:posOffset>6324600</wp:posOffset>
            </wp:positionV>
            <wp:extent cx="7592060" cy="4366895"/>
            <wp:effectExtent l="0" t="0" r="8890" b="0"/>
            <wp:wrapNone/>
            <wp:docPr id="1220928782" name="Picture 1220928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28782" name="Picture 12209287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BD5683">
        <w:rPr>
          <w:lang w:bidi="nl-NL"/>
        </w:rPr>
        <w:br w:type="page"/>
      </w:r>
    </w:p>
    <w:sdt>
      <w:sdtPr>
        <w:rPr>
          <w:rFonts w:asciiTheme="minorHAnsi" w:eastAsiaTheme="minorEastAsia" w:hAnsiTheme="minorHAnsi" w:cstheme="minorBidi"/>
          <w:color w:val="161718" w:themeColor="text1"/>
          <w:sz w:val="28"/>
          <w:szCs w:val="22"/>
          <w:lang w:eastAsia="en-US"/>
        </w:rPr>
        <w:id w:val="10649958"/>
        <w:docPartObj>
          <w:docPartGallery w:val="Table of Content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4AFA9C71" w14:textId="0E6D4C8E" w:rsidR="00BD5683" w:rsidRPr="00807125" w:rsidRDefault="00BD5683">
          <w:pPr>
            <w:pStyle w:val="TOCHeading"/>
            <w:rPr>
              <w:color w:val="161718" w:themeColor="text1"/>
            </w:rPr>
          </w:pPr>
          <w:r w:rsidRPr="00807125">
            <w:rPr>
              <w:color w:val="161718" w:themeColor="text1"/>
              <w:sz w:val="40"/>
              <w:szCs w:val="40"/>
            </w:rPr>
            <w:t>Table of contents</w:t>
          </w:r>
        </w:p>
        <w:p w14:paraId="5D60C6F2" w14:textId="77777777" w:rsidR="00BD5683" w:rsidRPr="00807125" w:rsidRDefault="00BD5683" w:rsidP="00BD5683">
          <w:pPr>
            <w:rPr>
              <w:color w:val="161718" w:themeColor="text1"/>
              <w:lang w:eastAsia="nl-NL"/>
            </w:rPr>
          </w:pPr>
        </w:p>
        <w:p w14:paraId="569CF497" w14:textId="49F65B53" w:rsidR="00093B4A" w:rsidRPr="00093B4A" w:rsidRDefault="00BD5683">
          <w:pPr>
            <w:pStyle w:val="TOC1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r w:rsidRPr="00093B4A">
            <w:rPr>
              <w:color w:val="161718" w:themeColor="text1"/>
            </w:rPr>
            <w:fldChar w:fldCharType="begin"/>
          </w:r>
          <w:r w:rsidRPr="00093B4A">
            <w:rPr>
              <w:color w:val="161718" w:themeColor="text1"/>
            </w:rPr>
            <w:instrText xml:space="preserve"> TOC \o "1-3" \h \z \u </w:instrText>
          </w:r>
          <w:r w:rsidRPr="00093B4A">
            <w:rPr>
              <w:color w:val="161718" w:themeColor="text1"/>
            </w:rPr>
            <w:fldChar w:fldCharType="separate"/>
          </w:r>
          <w:hyperlink w:anchor="_Toc146204311" w:history="1">
            <w:r w:rsidR="00093B4A" w:rsidRPr="00093B4A">
              <w:rPr>
                <w:rStyle w:val="Hyperlink"/>
                <w:noProof/>
                <w:color w:val="161718" w:themeColor="text1"/>
              </w:rPr>
              <w:t>Introduction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_Toc146204311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3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5E6032A0" w14:textId="3326A3F5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2" w:history="1">
            <w:r w:rsidR="00093B4A" w:rsidRPr="00093B4A">
              <w:rPr>
                <w:rStyle w:val="Hyperlink"/>
                <w:noProof/>
                <w:color w:val="161718" w:themeColor="text1"/>
              </w:rPr>
              <w:t>Problem description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_Toc146204312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3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2B8301F0" w14:textId="58980D0B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3" w:history="1">
            <w:r w:rsidR="00093B4A" w:rsidRPr="00093B4A">
              <w:rPr>
                <w:rStyle w:val="Hyperlink"/>
                <w:noProof/>
                <w:color w:val="161718" w:themeColor="text1"/>
              </w:rPr>
              <w:t>Main question: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_Toc146204313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3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5BEE178C" w14:textId="4FEC4344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4" w:history="1">
            <w:r w:rsidR="00093B4A" w:rsidRPr="00093B4A">
              <w:rPr>
                <w:rStyle w:val="Hyperlink"/>
                <w:noProof/>
                <w:color w:val="161718" w:themeColor="text1"/>
              </w:rPr>
              <w:t>Sub-questions: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_Toc146204314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3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580A3B03" w14:textId="5FC78EC4" w:rsidR="00093B4A" w:rsidRPr="00093B4A" w:rsidRDefault="00000000">
          <w:pPr>
            <w:pStyle w:val="TOC1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5" w:history="1">
            <w:r w:rsidR="00093B4A" w:rsidRPr="00093B4A">
              <w:rPr>
                <w:rStyle w:val="Hyperlink"/>
                <w:noProof/>
                <w:color w:val="161718" w:themeColor="text1"/>
              </w:rPr>
              <w:t>Results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_Toc146204315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4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1B86C42C" w14:textId="2CB95639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6" w:history="1">
            <w:r w:rsidR="00093B4A" w:rsidRPr="00093B4A">
              <w:rPr>
                <w:rStyle w:val="Hyperlink"/>
                <w:noProof/>
                <w:color w:val="161718" w:themeColor="text1"/>
              </w:rPr>
              <w:t>Sub-question 1: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_Toc146204316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4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1C209CE9" w14:textId="16C36143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7" w:history="1">
            <w:r w:rsidR="00093B4A" w:rsidRPr="00093B4A">
              <w:rPr>
                <w:rStyle w:val="Hyperlink"/>
                <w:noProof/>
                <w:color w:val="161718" w:themeColor="text1"/>
              </w:rPr>
              <w:t>Sub-question 2: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_Toc146204317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4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2A3050B7" w14:textId="6D987547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8" w:history="1">
            <w:r w:rsidR="00093B4A" w:rsidRPr="00093B4A">
              <w:rPr>
                <w:rStyle w:val="Hyperlink"/>
                <w:noProof/>
                <w:color w:val="161718" w:themeColor="text1"/>
              </w:rPr>
              <w:t>Sub-question 3: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_Toc146204318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4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1A954D8E" w14:textId="2634A964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19" w:history="1">
            <w:r w:rsidR="00093B4A" w:rsidRPr="00093B4A">
              <w:rPr>
                <w:rStyle w:val="Hyperlink"/>
                <w:noProof/>
                <w:color w:val="161718" w:themeColor="text1"/>
              </w:rPr>
              <w:t>Sub-question 4: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_Toc146204319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4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6CCD0897" w14:textId="794916C8" w:rsidR="00093B4A" w:rsidRPr="00093B4A" w:rsidRDefault="00000000">
          <w:pPr>
            <w:pStyle w:val="TOC1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20" w:history="1">
            <w:r w:rsidR="00093B4A" w:rsidRPr="00093B4A">
              <w:rPr>
                <w:rStyle w:val="Hyperlink"/>
                <w:noProof/>
                <w:color w:val="161718" w:themeColor="text1"/>
              </w:rPr>
              <w:t>Resolution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_Toc146204320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5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10CF780D" w14:textId="42CDAD16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21" w:history="1">
            <w:r w:rsidR="00093B4A" w:rsidRPr="00093B4A">
              <w:rPr>
                <w:rStyle w:val="Hyperlink"/>
                <w:noProof/>
                <w:color w:val="161718" w:themeColor="text1"/>
              </w:rPr>
              <w:t>Conclusion: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_Toc146204321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5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023D537B" w14:textId="2DD3C28C" w:rsidR="00093B4A" w:rsidRPr="00093B4A" w:rsidRDefault="00000000">
          <w:pPr>
            <w:pStyle w:val="TOC2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22" w:history="1">
            <w:r w:rsidR="00093B4A" w:rsidRPr="00093B4A">
              <w:rPr>
                <w:rStyle w:val="Hyperlink"/>
                <w:noProof/>
                <w:color w:val="161718" w:themeColor="text1"/>
              </w:rPr>
              <w:t>Recommendation: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_Toc146204322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5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05B85779" w14:textId="5B59868F" w:rsidR="00093B4A" w:rsidRPr="00093B4A" w:rsidRDefault="00000000">
          <w:pPr>
            <w:pStyle w:val="TOC1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23" w:history="1">
            <w:r w:rsidR="00093B4A" w:rsidRPr="00093B4A">
              <w:rPr>
                <w:rStyle w:val="Hyperlink"/>
                <w:noProof/>
                <w:color w:val="161718" w:themeColor="text1"/>
              </w:rPr>
              <w:t>References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_Toc146204323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6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0C0082DF" w14:textId="78A3B620" w:rsidR="00093B4A" w:rsidRPr="00093B4A" w:rsidRDefault="00000000">
          <w:pPr>
            <w:pStyle w:val="TOC1"/>
            <w:tabs>
              <w:tab w:val="right" w:leader="dot" w:pos="9592"/>
            </w:tabs>
            <w:rPr>
              <w:noProof/>
              <w:color w:val="161718" w:themeColor="text1"/>
              <w:kern w:val="2"/>
              <w:sz w:val="22"/>
              <w:lang w:val="nl-NL" w:eastAsia="nl-NL"/>
              <w14:ligatures w14:val="standardContextual"/>
            </w:rPr>
          </w:pPr>
          <w:hyperlink w:anchor="_Toc146204324" w:history="1">
            <w:r w:rsidR="00093B4A" w:rsidRPr="00093B4A">
              <w:rPr>
                <w:rStyle w:val="Hyperlink"/>
                <w:noProof/>
                <w:color w:val="161718" w:themeColor="text1"/>
              </w:rPr>
              <w:t>Version history</w:t>
            </w:r>
            <w:r w:rsidR="00093B4A" w:rsidRPr="00093B4A">
              <w:rPr>
                <w:noProof/>
                <w:webHidden/>
                <w:color w:val="161718" w:themeColor="text1"/>
              </w:rPr>
              <w:tab/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begin"/>
            </w:r>
            <w:r w:rsidR="00093B4A" w:rsidRPr="00093B4A">
              <w:rPr>
                <w:noProof/>
                <w:webHidden/>
                <w:color w:val="161718" w:themeColor="text1"/>
              </w:rPr>
              <w:instrText xml:space="preserve"> PAGEREF _Toc146204324 \h </w:instrText>
            </w:r>
            <w:r w:rsidR="00093B4A" w:rsidRPr="00093B4A">
              <w:rPr>
                <w:noProof/>
                <w:webHidden/>
                <w:color w:val="161718" w:themeColor="text1"/>
              </w:rPr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separate"/>
            </w:r>
            <w:r w:rsidR="00093B4A" w:rsidRPr="00093B4A">
              <w:rPr>
                <w:noProof/>
                <w:webHidden/>
                <w:color w:val="161718" w:themeColor="text1"/>
              </w:rPr>
              <w:t>7</w:t>
            </w:r>
            <w:r w:rsidR="00093B4A" w:rsidRPr="00093B4A">
              <w:rPr>
                <w:noProof/>
                <w:webHidden/>
                <w:color w:val="161718" w:themeColor="text1"/>
              </w:rPr>
              <w:fldChar w:fldCharType="end"/>
            </w:r>
          </w:hyperlink>
        </w:p>
        <w:p w14:paraId="0B50854D" w14:textId="0AA95B2E" w:rsidR="00BD5683" w:rsidRPr="00BD5683" w:rsidRDefault="00BD5683">
          <w:r w:rsidRPr="00093B4A">
            <w:rPr>
              <w:b/>
              <w:bCs/>
              <w:color w:val="161718" w:themeColor="text1"/>
            </w:rPr>
            <w:fldChar w:fldCharType="end"/>
          </w:r>
        </w:p>
      </w:sdtContent>
    </w:sdt>
    <w:p w14:paraId="39FFC754" w14:textId="77777777" w:rsidR="00BD5683" w:rsidRPr="00BD5683" w:rsidRDefault="00BD5683" w:rsidP="00BD5683">
      <w:pPr>
        <w:spacing w:after="200"/>
      </w:pPr>
    </w:p>
    <w:p w14:paraId="1B55A2A3" w14:textId="5EA8C034" w:rsidR="004B7E44" w:rsidRPr="00BD5683" w:rsidRDefault="004B7E44" w:rsidP="004B7E44">
      <w:pPr>
        <w:pStyle w:val="Heading4"/>
        <w:rPr>
          <w:color w:val="auto"/>
        </w:rPr>
      </w:pPr>
    </w:p>
    <w:p w14:paraId="3F4D0F85" w14:textId="44BE4DF7" w:rsidR="004B7E44" w:rsidRPr="00BD5683" w:rsidRDefault="004B7E44" w:rsidP="004B7E44"/>
    <w:p w14:paraId="374A816D" w14:textId="11FCB5BC" w:rsidR="004B7E44" w:rsidRPr="00BD5683" w:rsidRDefault="004B7E44" w:rsidP="00732F1A">
      <w:pPr>
        <w:rPr>
          <w:color w:val="auto"/>
        </w:rPr>
      </w:pPr>
    </w:p>
    <w:p w14:paraId="405410C8" w14:textId="77777777" w:rsidR="00E94B5F" w:rsidRPr="00BD5683" w:rsidRDefault="00E94B5F" w:rsidP="004B7E44"/>
    <w:p w14:paraId="72BB0C42" w14:textId="6696E5D1" w:rsidR="001312FD" w:rsidRPr="00BD5683" w:rsidRDefault="001312FD">
      <w:pPr>
        <w:spacing w:after="200"/>
      </w:pPr>
      <w:r w:rsidRPr="00BD5683">
        <w:br w:type="page"/>
      </w:r>
    </w:p>
    <w:p w14:paraId="0575ADAA" w14:textId="77777777" w:rsidR="001312FD" w:rsidRPr="00BD5683" w:rsidRDefault="001312FD">
      <w:pPr>
        <w:spacing w:after="200"/>
      </w:pPr>
    </w:p>
    <w:p w14:paraId="5A50739C" w14:textId="5FA4E9C9" w:rsidR="00807125" w:rsidRDefault="00807125" w:rsidP="00807125">
      <w:pPr>
        <w:pStyle w:val="Heading1"/>
        <w:jc w:val="center"/>
        <w:rPr>
          <w:color w:val="161718" w:themeColor="text1"/>
          <w:sz w:val="56"/>
          <w:szCs w:val="56"/>
        </w:rPr>
      </w:pPr>
      <w:bookmarkStart w:id="0" w:name="_Toc146204311"/>
      <w:r>
        <w:rPr>
          <w:color w:val="161718" w:themeColor="text1"/>
          <w:sz w:val="56"/>
          <w:szCs w:val="56"/>
        </w:rPr>
        <w:t>Introduction</w:t>
      </w:r>
      <w:bookmarkEnd w:id="0"/>
      <w:r>
        <w:rPr>
          <w:color w:val="161718" w:themeColor="text1"/>
          <w:sz w:val="56"/>
          <w:szCs w:val="56"/>
        </w:rPr>
        <w:br/>
      </w:r>
    </w:p>
    <w:p w14:paraId="4427C397" w14:textId="2CFFB258" w:rsidR="00807125" w:rsidRPr="0098206C" w:rsidRDefault="00807125" w:rsidP="0098206C">
      <w:pPr>
        <w:pStyle w:val="Heading2"/>
        <w:rPr>
          <w:sz w:val="36"/>
          <w:szCs w:val="14"/>
        </w:rPr>
      </w:pPr>
      <w:bookmarkStart w:id="1" w:name="_Toc146204312"/>
      <w:r w:rsidRPr="00807125">
        <w:rPr>
          <w:sz w:val="36"/>
          <w:szCs w:val="14"/>
        </w:rPr>
        <w:t>Problem description</w:t>
      </w:r>
      <w:bookmarkEnd w:id="1"/>
    </w:p>
    <w:p w14:paraId="10034D44" w14:textId="61DEAB3C" w:rsidR="00FF76D5" w:rsidRDefault="00807125" w:rsidP="0098206C">
      <w:pPr>
        <w:spacing w:before="240" w:line="240" w:lineRule="auto"/>
        <w:rPr>
          <w:rFonts w:ascii="Arial" w:hAnsi="Arial" w:cs="Arial"/>
          <w:color w:val="161718" w:themeColor="text1"/>
        </w:rPr>
      </w:pPr>
      <w:r w:rsidRPr="00807125">
        <w:rPr>
          <w:rFonts w:ascii="Arial" w:hAnsi="Arial" w:cs="Arial"/>
          <w:color w:val="161718" w:themeColor="text1"/>
        </w:rPr>
        <w:t>JavaScript frameworks</w:t>
      </w:r>
      <w:r>
        <w:rPr>
          <w:rFonts w:ascii="Arial" w:hAnsi="Arial" w:cs="Arial"/>
          <w:color w:val="161718" w:themeColor="text1"/>
        </w:rPr>
        <w:t xml:space="preserve"> are </w:t>
      </w:r>
      <w:r w:rsidR="00A80019">
        <w:rPr>
          <w:rFonts w:ascii="Arial" w:hAnsi="Arial" w:cs="Arial"/>
          <w:color w:val="161718" w:themeColor="text1"/>
        </w:rPr>
        <w:t>essential in the construction of web applications. They provide developers with structured ways to build applications by offering</w:t>
      </w:r>
      <w:r w:rsidR="00FD2069">
        <w:rPr>
          <w:rFonts w:ascii="Arial" w:hAnsi="Arial" w:cs="Arial"/>
          <w:color w:val="161718" w:themeColor="text1"/>
        </w:rPr>
        <w:t xml:space="preserve"> code snippets, functions, and modules that you can reuse and customize. There are a lot of JavaScript frameworks </w:t>
      </w:r>
      <w:r w:rsidR="00BC2318">
        <w:rPr>
          <w:rFonts w:ascii="Arial" w:hAnsi="Arial" w:cs="Arial"/>
          <w:color w:val="161718" w:themeColor="text1"/>
        </w:rPr>
        <w:t xml:space="preserve">that offer different features specific for the needs of your project. Hence, it is important to </w:t>
      </w:r>
      <w:proofErr w:type="spellStart"/>
      <w:r w:rsidR="00BC2318">
        <w:rPr>
          <w:rFonts w:ascii="Arial" w:hAnsi="Arial" w:cs="Arial"/>
          <w:color w:val="161718" w:themeColor="text1"/>
        </w:rPr>
        <w:t>analyze</w:t>
      </w:r>
      <w:proofErr w:type="spellEnd"/>
      <w:r w:rsidR="00BC2318">
        <w:rPr>
          <w:rFonts w:ascii="Arial" w:hAnsi="Arial" w:cs="Arial"/>
          <w:color w:val="161718" w:themeColor="text1"/>
        </w:rPr>
        <w:t xml:space="preserve">, compare and select the most suitable framework that aligns with the goals and needs of the project. </w:t>
      </w:r>
      <w:r w:rsidR="00FF76D5">
        <w:rPr>
          <w:rFonts w:ascii="Arial" w:hAnsi="Arial" w:cs="Arial"/>
          <w:color w:val="161718" w:themeColor="text1"/>
        </w:rPr>
        <w:br/>
      </w:r>
      <w:r w:rsidR="00FF76D5">
        <w:rPr>
          <w:rFonts w:ascii="Arial" w:hAnsi="Arial" w:cs="Arial"/>
          <w:color w:val="161718" w:themeColor="text1"/>
        </w:rPr>
        <w:br/>
      </w:r>
      <w:r w:rsidR="00BC2318">
        <w:rPr>
          <w:rFonts w:ascii="Arial" w:hAnsi="Arial" w:cs="Arial"/>
          <w:color w:val="161718" w:themeColor="text1"/>
        </w:rPr>
        <w:t>Because of the rapidly evolving amount of JavaScript frameworks, it is a challenge for developers and companies to select the most appropriate one for their specific needs. The choice of a framework can impact the efficiency, maintainability, and performance of web applications.</w:t>
      </w:r>
    </w:p>
    <w:p w14:paraId="500B8418" w14:textId="77777777" w:rsidR="00FF76D5" w:rsidRDefault="00FF76D5" w:rsidP="00807125">
      <w:pPr>
        <w:spacing w:line="240" w:lineRule="auto"/>
        <w:rPr>
          <w:rFonts w:ascii="Arial" w:hAnsi="Arial" w:cs="Arial"/>
          <w:color w:val="161718" w:themeColor="text1"/>
        </w:rPr>
      </w:pPr>
    </w:p>
    <w:p w14:paraId="04A9804F" w14:textId="295A0140" w:rsidR="00FF76D5" w:rsidRPr="0098206C" w:rsidRDefault="00FF76D5" w:rsidP="0098206C">
      <w:pPr>
        <w:pStyle w:val="Heading2"/>
        <w:rPr>
          <w:sz w:val="36"/>
          <w:szCs w:val="14"/>
        </w:rPr>
      </w:pPr>
      <w:bookmarkStart w:id="2" w:name="_Toc146204313"/>
      <w:r w:rsidRPr="00FF76D5">
        <w:rPr>
          <w:sz w:val="36"/>
          <w:szCs w:val="14"/>
        </w:rPr>
        <w:t>Main question:</w:t>
      </w:r>
      <w:bookmarkEnd w:id="2"/>
    </w:p>
    <w:p w14:paraId="629F468B" w14:textId="77777777" w:rsidR="00FF76D5" w:rsidRDefault="00FF76D5" w:rsidP="0098206C">
      <w:pPr>
        <w:spacing w:before="240" w:line="240" w:lineRule="auto"/>
        <w:rPr>
          <w:rFonts w:ascii="Arial" w:hAnsi="Arial" w:cs="Arial"/>
          <w:color w:val="161718" w:themeColor="text1"/>
        </w:rPr>
      </w:pPr>
      <w:r w:rsidRPr="00FF76D5">
        <w:rPr>
          <w:rFonts w:ascii="Arial" w:hAnsi="Arial" w:cs="Arial"/>
          <w:color w:val="161718" w:themeColor="text1"/>
        </w:rPr>
        <w:t>Which JavaScript framework is most suitable for developing an online education platform?</w:t>
      </w:r>
      <w:r>
        <w:rPr>
          <w:rFonts w:ascii="Arial" w:hAnsi="Arial" w:cs="Arial"/>
          <w:color w:val="161718" w:themeColor="text1"/>
        </w:rPr>
        <w:br/>
      </w:r>
    </w:p>
    <w:p w14:paraId="2DB867D0" w14:textId="14FE3A08" w:rsidR="0098206C" w:rsidRPr="0098206C" w:rsidRDefault="00FF76D5" w:rsidP="0098206C">
      <w:pPr>
        <w:pStyle w:val="Heading2"/>
        <w:rPr>
          <w:sz w:val="36"/>
          <w:szCs w:val="14"/>
        </w:rPr>
      </w:pPr>
      <w:bookmarkStart w:id="3" w:name="_Toc146204314"/>
      <w:r>
        <w:rPr>
          <w:sz w:val="36"/>
          <w:szCs w:val="14"/>
        </w:rPr>
        <w:t>Sub-questions:</w:t>
      </w:r>
      <w:bookmarkEnd w:id="3"/>
    </w:p>
    <w:p w14:paraId="5A00F053" w14:textId="021E037B" w:rsidR="005279A1" w:rsidRPr="00EF3019" w:rsidRDefault="0082761D" w:rsidP="00EF3019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 w:rsidRPr="00EF3019">
        <w:rPr>
          <w:rFonts w:ascii="Arial" w:hAnsi="Arial" w:cs="Arial"/>
          <w:color w:val="161718" w:themeColor="text1"/>
          <w:szCs w:val="10"/>
        </w:rPr>
        <w:t>What are strengths and weaknesses for the most popular JavaScript frameworks?</w:t>
      </w:r>
    </w:p>
    <w:p w14:paraId="6BC2EF2C" w14:textId="7847CE1B" w:rsidR="005279A1" w:rsidRDefault="00EF3019" w:rsidP="00EF3019">
      <w:pPr>
        <w:pStyle w:val="ListParagraph"/>
        <w:numPr>
          <w:ilvl w:val="0"/>
          <w:numId w:val="2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>Document analysis:  By looking at the documentation, I can find information about strengths and weaknesses of the most popular frameworks.</w:t>
      </w:r>
    </w:p>
    <w:p w14:paraId="46349644" w14:textId="6CF3AC2B" w:rsidR="00EF3019" w:rsidRPr="00EF3019" w:rsidRDefault="007E0721" w:rsidP="00EF3019">
      <w:pPr>
        <w:pStyle w:val="ListParagraph"/>
        <w:numPr>
          <w:ilvl w:val="0"/>
          <w:numId w:val="2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 xml:space="preserve">SWOT analysis: By conducting a SWOT analysis for each framework, identify the strengths, weakness, </w:t>
      </w:r>
      <w:r w:rsidR="007C4D18">
        <w:rPr>
          <w:rFonts w:ascii="Arial" w:hAnsi="Arial" w:cs="Arial"/>
          <w:color w:val="161718" w:themeColor="text1"/>
          <w:szCs w:val="10"/>
        </w:rPr>
        <w:t>opportunities,</w:t>
      </w:r>
      <w:r>
        <w:rPr>
          <w:rFonts w:ascii="Arial" w:hAnsi="Arial" w:cs="Arial"/>
          <w:color w:val="161718" w:themeColor="text1"/>
          <w:szCs w:val="10"/>
        </w:rPr>
        <w:t xml:space="preserve"> and threats.</w:t>
      </w:r>
    </w:p>
    <w:p w14:paraId="3420A7E3" w14:textId="6A3742AA" w:rsidR="00E6276F" w:rsidRDefault="0082761D" w:rsidP="00EF3019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 w:rsidRPr="00EF3019">
        <w:rPr>
          <w:rFonts w:ascii="Arial" w:hAnsi="Arial" w:cs="Arial"/>
          <w:color w:val="161718" w:themeColor="text1"/>
          <w:szCs w:val="10"/>
        </w:rPr>
        <w:t>How readily available and comprehensive are the support and resources, including documentation</w:t>
      </w:r>
      <w:r w:rsidR="00E6276F" w:rsidRPr="00EF3019">
        <w:rPr>
          <w:rFonts w:ascii="Arial" w:hAnsi="Arial" w:cs="Arial"/>
          <w:color w:val="161718" w:themeColor="text1"/>
          <w:szCs w:val="10"/>
        </w:rPr>
        <w:t>, community forums,</w:t>
      </w:r>
      <w:r w:rsidRPr="00EF3019">
        <w:rPr>
          <w:rFonts w:ascii="Arial" w:hAnsi="Arial" w:cs="Arial"/>
          <w:color w:val="161718" w:themeColor="text1"/>
          <w:szCs w:val="10"/>
        </w:rPr>
        <w:t xml:space="preserve"> and tutorials, for </w:t>
      </w:r>
      <w:r w:rsidR="00E6276F" w:rsidRPr="00EF3019">
        <w:rPr>
          <w:rFonts w:ascii="Arial" w:hAnsi="Arial" w:cs="Arial"/>
          <w:color w:val="161718" w:themeColor="text1"/>
          <w:szCs w:val="10"/>
        </w:rPr>
        <w:t>popular</w:t>
      </w:r>
      <w:r w:rsidRPr="00EF3019">
        <w:rPr>
          <w:rFonts w:ascii="Arial" w:hAnsi="Arial" w:cs="Arial"/>
          <w:color w:val="161718" w:themeColor="text1"/>
          <w:szCs w:val="10"/>
        </w:rPr>
        <w:t xml:space="preserve"> framework</w:t>
      </w:r>
      <w:r w:rsidR="00E6276F" w:rsidRPr="00EF3019">
        <w:rPr>
          <w:rFonts w:ascii="Arial" w:hAnsi="Arial" w:cs="Arial"/>
          <w:color w:val="161718" w:themeColor="text1"/>
          <w:szCs w:val="10"/>
        </w:rPr>
        <w:t>s</w:t>
      </w:r>
      <w:r w:rsidRPr="00EF3019">
        <w:rPr>
          <w:rFonts w:ascii="Arial" w:hAnsi="Arial" w:cs="Arial"/>
          <w:color w:val="161718" w:themeColor="text1"/>
          <w:szCs w:val="10"/>
        </w:rPr>
        <w:t>?</w:t>
      </w:r>
    </w:p>
    <w:p w14:paraId="5A2681FB" w14:textId="1747B60A" w:rsidR="006C2DCD" w:rsidRDefault="006C2DCD" w:rsidP="006C2DCD">
      <w:pPr>
        <w:pStyle w:val="ListParagraph"/>
        <w:spacing w:before="240" w:after="200" w:line="240" w:lineRule="auto"/>
        <w:ind w:left="1440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>A. Community Research:</w:t>
      </w:r>
      <w:r w:rsidR="007E0721">
        <w:rPr>
          <w:rFonts w:ascii="Arial" w:hAnsi="Arial" w:cs="Arial"/>
          <w:color w:val="161718" w:themeColor="text1"/>
          <w:szCs w:val="10"/>
        </w:rPr>
        <w:t xml:space="preserve"> By searching for various forums and user created posts, I can find out what community is the most active for popular frameworks.</w:t>
      </w:r>
    </w:p>
    <w:p w14:paraId="3B9A5D8B" w14:textId="3EEC056C" w:rsidR="006C17DD" w:rsidRDefault="006C2DCD" w:rsidP="006C2DCD">
      <w:pPr>
        <w:pStyle w:val="ListParagraph"/>
        <w:spacing w:before="240" w:after="200" w:line="240" w:lineRule="auto"/>
        <w:ind w:left="1440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 xml:space="preserve">B. </w:t>
      </w:r>
      <w:r w:rsidR="009E7011">
        <w:rPr>
          <w:rFonts w:ascii="Arial" w:hAnsi="Arial" w:cs="Arial"/>
          <w:color w:val="161718" w:themeColor="text1"/>
          <w:szCs w:val="10"/>
        </w:rPr>
        <w:t xml:space="preserve">Survey </w:t>
      </w:r>
    </w:p>
    <w:p w14:paraId="17A55349" w14:textId="77777777" w:rsidR="006C17DD" w:rsidRDefault="006C17DD">
      <w:pPr>
        <w:spacing w:after="200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br w:type="page"/>
      </w:r>
    </w:p>
    <w:p w14:paraId="1FC13106" w14:textId="77777777" w:rsidR="006C2DCD" w:rsidRPr="00EF3019" w:rsidRDefault="006C2DCD" w:rsidP="006C2DCD">
      <w:pPr>
        <w:pStyle w:val="ListParagraph"/>
        <w:spacing w:before="240" w:after="200" w:line="240" w:lineRule="auto"/>
        <w:ind w:left="1440"/>
        <w:rPr>
          <w:rFonts w:ascii="Arial" w:hAnsi="Arial" w:cs="Arial"/>
          <w:color w:val="161718" w:themeColor="text1"/>
          <w:szCs w:val="10"/>
        </w:rPr>
      </w:pPr>
    </w:p>
    <w:p w14:paraId="6556E0C0" w14:textId="01344534" w:rsidR="002F62A6" w:rsidRDefault="00E6276F" w:rsidP="00EF3019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 w:rsidRPr="00EF3019">
        <w:rPr>
          <w:rFonts w:ascii="Arial" w:hAnsi="Arial" w:cs="Arial"/>
          <w:color w:val="161718" w:themeColor="text1"/>
          <w:szCs w:val="10"/>
        </w:rPr>
        <w:t>What are the built-in security protections and vulnerabilities in popular frameworks?</w:t>
      </w:r>
    </w:p>
    <w:p w14:paraId="555ADA7A" w14:textId="4B0191AE" w:rsidR="007E0721" w:rsidRDefault="007E0721" w:rsidP="007E0721">
      <w:pPr>
        <w:pStyle w:val="ListParagraph"/>
        <w:numPr>
          <w:ilvl w:val="0"/>
          <w:numId w:val="3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 xml:space="preserve">Security tests: </w:t>
      </w:r>
      <w:r w:rsidR="007C4D18">
        <w:rPr>
          <w:rFonts w:ascii="Arial" w:hAnsi="Arial" w:cs="Arial"/>
          <w:color w:val="161718" w:themeColor="text1"/>
          <w:szCs w:val="10"/>
        </w:rPr>
        <w:t>For the most popular frameworks, perform a security test, this can include tools and techniques to test the security of a popular framework.</w:t>
      </w:r>
    </w:p>
    <w:p w14:paraId="4A97AE74" w14:textId="77777777" w:rsidR="007E0721" w:rsidRPr="00EF3019" w:rsidRDefault="007E0721" w:rsidP="007E0721">
      <w:pPr>
        <w:pStyle w:val="ListParagraph"/>
        <w:numPr>
          <w:ilvl w:val="0"/>
          <w:numId w:val="3"/>
        </w:numPr>
        <w:spacing w:before="240" w:after="200" w:line="240" w:lineRule="auto"/>
        <w:rPr>
          <w:rFonts w:ascii="Arial" w:hAnsi="Arial" w:cs="Arial"/>
          <w:color w:val="161718" w:themeColor="text1"/>
          <w:szCs w:val="10"/>
        </w:rPr>
      </w:pPr>
      <w:r>
        <w:rPr>
          <w:rFonts w:ascii="Arial" w:hAnsi="Arial" w:cs="Arial"/>
          <w:color w:val="161718" w:themeColor="text1"/>
          <w:szCs w:val="10"/>
        </w:rPr>
        <w:t>Literature study: By researching online guides and forums, I can get a general idea of strengths and weaknesses of the most popular frameworks.</w:t>
      </w:r>
    </w:p>
    <w:p w14:paraId="0E7FE4F3" w14:textId="77777777" w:rsidR="007E0721" w:rsidRPr="00EF3019" w:rsidRDefault="007E0721" w:rsidP="007E0721">
      <w:pPr>
        <w:pStyle w:val="ListParagraph"/>
        <w:spacing w:before="240" w:after="200" w:line="240" w:lineRule="auto"/>
        <w:ind w:left="1800"/>
        <w:rPr>
          <w:rFonts w:ascii="Arial" w:hAnsi="Arial" w:cs="Arial"/>
          <w:color w:val="161718" w:themeColor="text1"/>
          <w:szCs w:val="10"/>
        </w:rPr>
      </w:pPr>
    </w:p>
    <w:p w14:paraId="1CE10855" w14:textId="77777777" w:rsidR="001D31B4" w:rsidRPr="001D31B4" w:rsidRDefault="002F62A6" w:rsidP="00EF3019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Arial" w:eastAsia="Times New Roman" w:hAnsi="Arial" w:cs="Arial"/>
          <w:b/>
          <w:color w:val="auto"/>
          <w:sz w:val="36"/>
          <w:szCs w:val="14"/>
        </w:rPr>
      </w:pPr>
      <w:r w:rsidRPr="00EF3019">
        <w:rPr>
          <w:rFonts w:ascii="Arial" w:hAnsi="Arial" w:cs="Arial"/>
          <w:color w:val="161718" w:themeColor="text1"/>
          <w:szCs w:val="10"/>
        </w:rPr>
        <w:t>How easily can each framework be customized to meet the specific needs and features required for an online education platform?</w:t>
      </w:r>
    </w:p>
    <w:p w14:paraId="4647C0CC" w14:textId="7558EFF8" w:rsidR="001D31B4" w:rsidRPr="001D31B4" w:rsidRDefault="00520701" w:rsidP="001D31B4">
      <w:pPr>
        <w:pStyle w:val="ListParagraph"/>
        <w:numPr>
          <w:ilvl w:val="0"/>
          <w:numId w:val="4"/>
        </w:numPr>
        <w:spacing w:before="240" w:after="200" w:line="240" w:lineRule="auto"/>
        <w:rPr>
          <w:rFonts w:ascii="Arial" w:eastAsia="Times New Roman" w:hAnsi="Arial" w:cs="Arial"/>
          <w:b/>
          <w:color w:val="auto"/>
          <w:sz w:val="36"/>
          <w:szCs w:val="14"/>
        </w:rPr>
      </w:pPr>
      <w:r>
        <w:rPr>
          <w:rFonts w:ascii="Arial" w:eastAsia="Times New Roman" w:hAnsi="Arial" w:cs="Arial"/>
          <w:bCs/>
          <w:color w:val="auto"/>
          <w:szCs w:val="10"/>
        </w:rPr>
        <w:t xml:space="preserve">Best good and bad </w:t>
      </w:r>
      <w:r w:rsidR="005713A6">
        <w:rPr>
          <w:rFonts w:ascii="Arial" w:eastAsia="Times New Roman" w:hAnsi="Arial" w:cs="Arial"/>
          <w:bCs/>
          <w:color w:val="auto"/>
          <w:szCs w:val="10"/>
        </w:rPr>
        <w:t xml:space="preserve">practices: By viewing existing projects, I can </w:t>
      </w:r>
      <w:r w:rsidR="009D3247">
        <w:rPr>
          <w:rFonts w:ascii="Arial" w:eastAsia="Times New Roman" w:hAnsi="Arial" w:cs="Arial"/>
          <w:bCs/>
          <w:color w:val="auto"/>
          <w:szCs w:val="10"/>
        </w:rPr>
        <w:t>see how developers managed to customize their needs and features with a specific framework.</w:t>
      </w:r>
    </w:p>
    <w:p w14:paraId="3C13CFD8" w14:textId="7DF40789" w:rsidR="001D31B4" w:rsidRPr="001D31B4" w:rsidRDefault="00520701" w:rsidP="001D31B4">
      <w:pPr>
        <w:pStyle w:val="ListParagraph"/>
        <w:numPr>
          <w:ilvl w:val="0"/>
          <w:numId w:val="4"/>
        </w:numPr>
        <w:spacing w:before="240" w:after="200" w:line="240" w:lineRule="auto"/>
        <w:rPr>
          <w:rFonts w:ascii="Arial" w:eastAsia="Times New Roman" w:hAnsi="Arial" w:cs="Arial"/>
          <w:b/>
          <w:color w:val="auto"/>
          <w:sz w:val="36"/>
          <w:szCs w:val="14"/>
        </w:rPr>
      </w:pPr>
      <w:r>
        <w:rPr>
          <w:rFonts w:ascii="Arial" w:eastAsia="Times New Roman" w:hAnsi="Arial" w:cs="Arial"/>
          <w:bCs/>
          <w:color w:val="auto"/>
          <w:szCs w:val="10"/>
        </w:rPr>
        <w:t>Observation:</w:t>
      </w:r>
      <w:r w:rsidR="005713A6">
        <w:rPr>
          <w:rFonts w:ascii="Arial" w:eastAsia="Times New Roman" w:hAnsi="Arial" w:cs="Arial"/>
          <w:bCs/>
          <w:color w:val="auto"/>
          <w:szCs w:val="10"/>
        </w:rPr>
        <w:t xml:space="preserve"> </w:t>
      </w:r>
      <w:r w:rsidR="005713A6">
        <w:rPr>
          <w:rFonts w:ascii="Arial" w:eastAsia="Times New Roman" w:hAnsi="Arial" w:cs="Arial"/>
          <w:bCs/>
          <w:color w:val="auto"/>
          <w:szCs w:val="10"/>
        </w:rPr>
        <w:t>By looking at what other people are using and how they are customizing their framework I can see if it’s a good fit for my project</w:t>
      </w:r>
    </w:p>
    <w:p w14:paraId="105BA331" w14:textId="762B3592" w:rsidR="0098206C" w:rsidRPr="00EF3019" w:rsidRDefault="0098206C" w:rsidP="001D31B4">
      <w:pPr>
        <w:pStyle w:val="ListParagraph"/>
        <w:numPr>
          <w:ilvl w:val="1"/>
          <w:numId w:val="1"/>
        </w:numPr>
        <w:spacing w:before="240" w:after="200" w:line="240" w:lineRule="auto"/>
        <w:rPr>
          <w:rFonts w:ascii="Arial" w:eastAsia="Times New Roman" w:hAnsi="Arial" w:cs="Arial"/>
          <w:b/>
          <w:color w:val="auto"/>
          <w:sz w:val="36"/>
          <w:szCs w:val="14"/>
        </w:rPr>
      </w:pPr>
      <w:r w:rsidRPr="00EF3019">
        <w:rPr>
          <w:rFonts w:ascii="Arial" w:hAnsi="Arial" w:cs="Arial"/>
          <w:sz w:val="36"/>
          <w:szCs w:val="14"/>
        </w:rPr>
        <w:br w:type="page"/>
      </w:r>
    </w:p>
    <w:p w14:paraId="08BB5EEA" w14:textId="364B1A3A" w:rsidR="0098206C" w:rsidRDefault="0098206C">
      <w:pPr>
        <w:spacing w:after="200"/>
        <w:rPr>
          <w:rFonts w:asciiTheme="majorHAnsi" w:eastAsia="Times New Roman" w:hAnsiTheme="majorHAnsi" w:cs="Times New Roman"/>
          <w:b/>
          <w:color w:val="auto"/>
          <w:sz w:val="36"/>
          <w:szCs w:val="14"/>
        </w:rPr>
      </w:pPr>
    </w:p>
    <w:p w14:paraId="4E54D30B" w14:textId="77777777" w:rsidR="002E05EB" w:rsidRDefault="002E05EB" w:rsidP="002E05EB">
      <w:pPr>
        <w:pStyle w:val="Heading1"/>
        <w:jc w:val="center"/>
        <w:rPr>
          <w:color w:val="161718" w:themeColor="text1"/>
          <w:sz w:val="56"/>
          <w:szCs w:val="56"/>
        </w:rPr>
      </w:pPr>
      <w:bookmarkStart w:id="4" w:name="_Toc146204315"/>
      <w:r>
        <w:rPr>
          <w:color w:val="161718" w:themeColor="text1"/>
          <w:sz w:val="56"/>
          <w:szCs w:val="56"/>
        </w:rPr>
        <w:t>Results</w:t>
      </w:r>
      <w:bookmarkEnd w:id="4"/>
    </w:p>
    <w:p w14:paraId="05BA8234" w14:textId="77777777" w:rsidR="009F70FC" w:rsidRDefault="009F70FC" w:rsidP="002E05EB">
      <w:pPr>
        <w:pStyle w:val="Heading2"/>
      </w:pPr>
      <w:bookmarkStart w:id="5" w:name="_Toc146204316"/>
      <w:r>
        <w:rPr>
          <w:sz w:val="36"/>
          <w:szCs w:val="14"/>
        </w:rPr>
        <w:t>Sub-question 1:</w:t>
      </w:r>
      <w:bookmarkEnd w:id="5"/>
      <w:r w:rsidR="00FF76D5">
        <w:br/>
      </w:r>
    </w:p>
    <w:p w14:paraId="1471E73E" w14:textId="068F775F" w:rsidR="009F70FC" w:rsidRDefault="009F70FC" w:rsidP="002E05EB">
      <w:pPr>
        <w:pStyle w:val="Heading2"/>
        <w:rPr>
          <w:sz w:val="36"/>
          <w:szCs w:val="14"/>
        </w:rPr>
      </w:pPr>
      <w:bookmarkStart w:id="6" w:name="_Toc146204317"/>
      <w:r>
        <w:rPr>
          <w:sz w:val="36"/>
          <w:szCs w:val="14"/>
        </w:rPr>
        <w:t>Sub-question 2:</w:t>
      </w:r>
      <w:bookmarkEnd w:id="6"/>
    </w:p>
    <w:p w14:paraId="34F96830" w14:textId="77777777" w:rsidR="009F70FC" w:rsidRDefault="009F70FC" w:rsidP="002E05EB">
      <w:pPr>
        <w:pStyle w:val="Heading2"/>
        <w:rPr>
          <w:sz w:val="36"/>
          <w:szCs w:val="14"/>
        </w:rPr>
      </w:pPr>
    </w:p>
    <w:p w14:paraId="5F4F8948" w14:textId="4DCF9F43" w:rsidR="009F70FC" w:rsidRDefault="009F70FC" w:rsidP="002E05EB">
      <w:pPr>
        <w:pStyle w:val="Heading2"/>
        <w:rPr>
          <w:sz w:val="36"/>
          <w:szCs w:val="14"/>
        </w:rPr>
      </w:pPr>
      <w:bookmarkStart w:id="7" w:name="_Toc146204318"/>
      <w:r>
        <w:rPr>
          <w:sz w:val="36"/>
          <w:szCs w:val="14"/>
        </w:rPr>
        <w:t>Sub-question 3:</w:t>
      </w:r>
      <w:bookmarkEnd w:id="7"/>
    </w:p>
    <w:p w14:paraId="3BC636F6" w14:textId="77777777" w:rsidR="009F70FC" w:rsidRDefault="009F70FC" w:rsidP="002E05EB">
      <w:pPr>
        <w:pStyle w:val="Heading2"/>
        <w:rPr>
          <w:sz w:val="36"/>
          <w:szCs w:val="14"/>
        </w:rPr>
      </w:pPr>
    </w:p>
    <w:p w14:paraId="3E834277" w14:textId="5BD9A7E7" w:rsidR="0098206C" w:rsidRPr="009F70FC" w:rsidRDefault="009F70FC" w:rsidP="002E05EB">
      <w:pPr>
        <w:pStyle w:val="Heading2"/>
        <w:rPr>
          <w:sz w:val="36"/>
          <w:szCs w:val="14"/>
        </w:rPr>
      </w:pPr>
      <w:bookmarkStart w:id="8" w:name="_Toc146204319"/>
      <w:r>
        <w:rPr>
          <w:sz w:val="36"/>
          <w:szCs w:val="14"/>
        </w:rPr>
        <w:t>Sub-question 4:</w:t>
      </w:r>
      <w:bookmarkEnd w:id="8"/>
      <w:r w:rsidR="00FF76D5">
        <w:br/>
      </w:r>
    </w:p>
    <w:p w14:paraId="20E336BB" w14:textId="6DE37A3B" w:rsidR="009F70FC" w:rsidRDefault="0098206C" w:rsidP="009F70FC">
      <w:pPr>
        <w:pStyle w:val="Heading1"/>
        <w:jc w:val="center"/>
        <w:rPr>
          <w:color w:val="161718" w:themeColor="text1"/>
          <w:sz w:val="56"/>
          <w:szCs w:val="56"/>
        </w:rPr>
      </w:pPr>
      <w:r>
        <w:rPr>
          <w:sz w:val="36"/>
          <w:szCs w:val="14"/>
        </w:rPr>
        <w:br w:type="page"/>
      </w:r>
      <w:bookmarkStart w:id="9" w:name="_Toc146204320"/>
      <w:r w:rsidR="009F70FC">
        <w:rPr>
          <w:color w:val="161718" w:themeColor="text1"/>
          <w:sz w:val="56"/>
          <w:szCs w:val="56"/>
        </w:rPr>
        <w:lastRenderedPageBreak/>
        <w:t>Resolution</w:t>
      </w:r>
      <w:bookmarkEnd w:id="9"/>
    </w:p>
    <w:p w14:paraId="46B20308" w14:textId="73ED6CCB" w:rsidR="009F70FC" w:rsidRDefault="009F70FC" w:rsidP="009F70FC">
      <w:pPr>
        <w:pStyle w:val="Heading2"/>
        <w:rPr>
          <w:sz w:val="36"/>
          <w:szCs w:val="14"/>
        </w:rPr>
      </w:pPr>
      <w:bookmarkStart w:id="10" w:name="_Toc146204321"/>
      <w:r>
        <w:rPr>
          <w:sz w:val="36"/>
          <w:szCs w:val="14"/>
        </w:rPr>
        <w:t>Conclusion</w:t>
      </w:r>
      <w:r w:rsidRPr="009F70FC">
        <w:rPr>
          <w:sz w:val="36"/>
          <w:szCs w:val="14"/>
        </w:rPr>
        <w:t>:</w:t>
      </w:r>
      <w:bookmarkEnd w:id="10"/>
    </w:p>
    <w:p w14:paraId="4B0AE8F6" w14:textId="77777777" w:rsidR="009F70FC" w:rsidRDefault="009F70FC" w:rsidP="009F70FC">
      <w:pPr>
        <w:pStyle w:val="Heading2"/>
        <w:rPr>
          <w:sz w:val="36"/>
          <w:szCs w:val="14"/>
        </w:rPr>
      </w:pPr>
    </w:p>
    <w:p w14:paraId="4E636518" w14:textId="5EE435B6" w:rsidR="009F70FC" w:rsidRDefault="009F70FC" w:rsidP="009F70FC">
      <w:pPr>
        <w:pStyle w:val="Heading2"/>
      </w:pPr>
      <w:bookmarkStart w:id="11" w:name="_Toc146204322"/>
      <w:r>
        <w:rPr>
          <w:sz w:val="36"/>
          <w:szCs w:val="14"/>
        </w:rPr>
        <w:t>Recommendation</w:t>
      </w:r>
      <w:r w:rsidRPr="009F70FC">
        <w:rPr>
          <w:sz w:val="36"/>
          <w:szCs w:val="14"/>
        </w:rPr>
        <w:t>:</w:t>
      </w:r>
      <w:bookmarkEnd w:id="11"/>
      <w:r w:rsidR="00807125" w:rsidRPr="00FF76D5">
        <w:br/>
      </w:r>
    </w:p>
    <w:p w14:paraId="2B636273" w14:textId="77777777" w:rsidR="009F70FC" w:rsidRDefault="009F70FC" w:rsidP="009F70FC">
      <w:pPr>
        <w:pStyle w:val="Heading2"/>
      </w:pPr>
    </w:p>
    <w:p w14:paraId="6CD13D3E" w14:textId="548A9E36" w:rsidR="009F70FC" w:rsidRPr="009F70FC" w:rsidRDefault="001312FD" w:rsidP="009F70FC">
      <w:pPr>
        <w:pStyle w:val="Heading1"/>
        <w:jc w:val="center"/>
        <w:rPr>
          <w:color w:val="auto"/>
          <w:sz w:val="52"/>
        </w:rPr>
      </w:pPr>
      <w:r w:rsidRPr="00FF76D5">
        <w:br w:type="page"/>
      </w:r>
      <w:bookmarkStart w:id="12" w:name="_Toc146204323"/>
      <w:r w:rsidR="009F70FC">
        <w:rPr>
          <w:color w:val="161718" w:themeColor="text1"/>
          <w:sz w:val="56"/>
          <w:szCs w:val="32"/>
        </w:rPr>
        <w:lastRenderedPageBreak/>
        <w:t>References</w:t>
      </w:r>
      <w:bookmarkEnd w:id="12"/>
      <w:r w:rsidR="009F70FC" w:rsidRPr="009F70FC">
        <w:rPr>
          <w:color w:val="161718" w:themeColor="text1"/>
          <w:sz w:val="56"/>
          <w:szCs w:val="32"/>
        </w:rPr>
        <w:t xml:space="preserve"> </w:t>
      </w:r>
      <w:r w:rsidR="009F70FC">
        <w:br w:type="page"/>
      </w:r>
    </w:p>
    <w:p w14:paraId="7B2C8648" w14:textId="77777777" w:rsidR="009F70FC" w:rsidRPr="001312FD" w:rsidRDefault="009F70FC" w:rsidP="009F70FC">
      <w:pPr>
        <w:pStyle w:val="Heading1"/>
        <w:jc w:val="center"/>
        <w:rPr>
          <w:color w:val="161718" w:themeColor="text1"/>
          <w:sz w:val="56"/>
          <w:szCs w:val="32"/>
        </w:rPr>
      </w:pPr>
      <w:bookmarkStart w:id="13" w:name="_Toc146204324"/>
      <w:r w:rsidRPr="00BD5683">
        <w:rPr>
          <w:color w:val="161718" w:themeColor="text1"/>
          <w:sz w:val="56"/>
          <w:szCs w:val="32"/>
        </w:rPr>
        <w:lastRenderedPageBreak/>
        <w:t xml:space="preserve">Version </w:t>
      </w:r>
      <w:r>
        <w:rPr>
          <w:color w:val="161718" w:themeColor="text1"/>
          <w:sz w:val="56"/>
          <w:szCs w:val="32"/>
        </w:rPr>
        <w:t>h</w:t>
      </w:r>
      <w:r w:rsidRPr="00BD5683">
        <w:rPr>
          <w:color w:val="161718" w:themeColor="text1"/>
          <w:sz w:val="56"/>
          <w:szCs w:val="32"/>
        </w:rPr>
        <w:t>istory</w:t>
      </w:r>
      <w:bookmarkEnd w:id="13"/>
    </w:p>
    <w:p w14:paraId="476666D2" w14:textId="77777777" w:rsidR="009F70FC" w:rsidRDefault="009F70FC" w:rsidP="009F70FC">
      <w:pPr>
        <w:pStyle w:val="Heading2"/>
      </w:pPr>
    </w:p>
    <w:p w14:paraId="2BCCDFB4" w14:textId="77777777" w:rsidR="00FF76D5" w:rsidRPr="0098206C" w:rsidRDefault="00FF76D5" w:rsidP="0098206C">
      <w:pPr>
        <w:spacing w:after="200"/>
        <w:rPr>
          <w:rFonts w:asciiTheme="majorHAnsi" w:eastAsia="Times New Roman" w:hAnsiTheme="majorHAnsi" w:cs="Times New Roman"/>
          <w:b/>
          <w:color w:val="auto"/>
          <w:sz w:val="36"/>
          <w:szCs w:val="14"/>
        </w:rPr>
      </w:pPr>
    </w:p>
    <w:tbl>
      <w:tblPr>
        <w:tblStyle w:val="TableGrid"/>
        <w:tblpPr w:leftFromText="141" w:rightFromText="141" w:horzAnchor="margin" w:tblpY="1848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1312FD" w:rsidRPr="00BD5683" w14:paraId="1E78BA59" w14:textId="77777777" w:rsidTr="001312FD">
        <w:trPr>
          <w:trHeight w:val="672"/>
        </w:trPr>
        <w:tc>
          <w:tcPr>
            <w:tcW w:w="4796" w:type="dxa"/>
            <w:shd w:val="clear" w:color="auto" w:fill="93C842" w:themeFill="accent2"/>
          </w:tcPr>
          <w:p w14:paraId="374F6327" w14:textId="4B2C1E61" w:rsidR="001312FD" w:rsidRPr="00BD5683" w:rsidRDefault="001312FD" w:rsidP="001312FD">
            <w:pPr>
              <w:spacing w:before="240" w:after="200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BD5683">
              <w:rPr>
                <w:rFonts w:ascii="Arial" w:hAnsi="Arial" w:cs="Arial"/>
                <w:b/>
                <w:bCs/>
                <w:sz w:val="32"/>
                <w:szCs w:val="24"/>
              </w:rPr>
              <w:t>When?</w:t>
            </w:r>
          </w:p>
        </w:tc>
        <w:tc>
          <w:tcPr>
            <w:tcW w:w="4796" w:type="dxa"/>
            <w:shd w:val="clear" w:color="auto" w:fill="93C842" w:themeFill="accent2"/>
          </w:tcPr>
          <w:p w14:paraId="7B9BAE40" w14:textId="63774ADD" w:rsidR="001312FD" w:rsidRPr="00BD5683" w:rsidRDefault="001312FD" w:rsidP="001312FD">
            <w:pPr>
              <w:spacing w:before="240" w:after="200"/>
              <w:jc w:val="center"/>
            </w:pPr>
            <w:r w:rsidRPr="00BD5683">
              <w:rPr>
                <w:rFonts w:ascii="Arial" w:hAnsi="Arial" w:cs="Arial"/>
                <w:b/>
                <w:bCs/>
                <w:sz w:val="32"/>
                <w:szCs w:val="24"/>
              </w:rPr>
              <w:t>What?</w:t>
            </w:r>
          </w:p>
        </w:tc>
      </w:tr>
      <w:tr w:rsidR="001312FD" w:rsidRPr="00BD5683" w14:paraId="4CA3FB29" w14:textId="77777777" w:rsidTr="001312FD">
        <w:tc>
          <w:tcPr>
            <w:tcW w:w="4796" w:type="dxa"/>
          </w:tcPr>
          <w:p w14:paraId="1891ADCB" w14:textId="4866AAEB" w:rsidR="001312FD" w:rsidRPr="00D27448" w:rsidRDefault="001312FD" w:rsidP="001312FD">
            <w:pPr>
              <w:spacing w:before="240" w:after="200"/>
              <w:jc w:val="center"/>
              <w:rPr>
                <w:rFonts w:ascii="Arial" w:hAnsi="Arial" w:cs="Arial"/>
                <w:color w:val="161718" w:themeColor="text1"/>
              </w:rPr>
            </w:pPr>
            <w:r w:rsidRPr="00D27448">
              <w:rPr>
                <w:rFonts w:ascii="Arial" w:hAnsi="Arial" w:cs="Arial"/>
                <w:color w:val="161718" w:themeColor="text1"/>
              </w:rPr>
              <w:t>21/09/2023</w:t>
            </w:r>
          </w:p>
        </w:tc>
        <w:tc>
          <w:tcPr>
            <w:tcW w:w="4796" w:type="dxa"/>
          </w:tcPr>
          <w:p w14:paraId="27C506D6" w14:textId="1F5AD8CE" w:rsidR="001312FD" w:rsidRPr="00D27448" w:rsidRDefault="00BD5683" w:rsidP="00BD5683">
            <w:pPr>
              <w:spacing w:before="240" w:after="200"/>
              <w:jc w:val="center"/>
              <w:rPr>
                <w:rFonts w:ascii="Arial" w:hAnsi="Arial" w:cs="Arial"/>
                <w:color w:val="161718" w:themeColor="text1"/>
              </w:rPr>
            </w:pPr>
            <w:r w:rsidRPr="00D27448">
              <w:rPr>
                <w:rFonts w:ascii="Arial" w:hAnsi="Arial" w:cs="Arial"/>
                <w:color w:val="161718" w:themeColor="text1"/>
              </w:rPr>
              <w:t xml:space="preserve">Version </w:t>
            </w:r>
            <w:r w:rsidR="00D27448" w:rsidRPr="00D27448">
              <w:rPr>
                <w:rFonts w:ascii="Arial" w:hAnsi="Arial" w:cs="Arial"/>
                <w:color w:val="161718" w:themeColor="text1"/>
              </w:rPr>
              <w:t>1</w:t>
            </w:r>
            <w:r w:rsidRPr="00D27448">
              <w:rPr>
                <w:rFonts w:ascii="Arial" w:hAnsi="Arial" w:cs="Arial"/>
                <w:color w:val="161718" w:themeColor="text1"/>
              </w:rPr>
              <w:t>.0 of research report</w:t>
            </w:r>
          </w:p>
        </w:tc>
      </w:tr>
      <w:tr w:rsidR="001312FD" w:rsidRPr="00BD5683" w14:paraId="6025F12F" w14:textId="77777777" w:rsidTr="001312FD">
        <w:tc>
          <w:tcPr>
            <w:tcW w:w="4796" w:type="dxa"/>
          </w:tcPr>
          <w:p w14:paraId="49E72F4F" w14:textId="71F2C1A2" w:rsidR="001312FD" w:rsidRPr="00BD5683" w:rsidRDefault="00160498" w:rsidP="00160498">
            <w:pPr>
              <w:spacing w:before="240" w:after="200"/>
              <w:jc w:val="center"/>
            </w:pPr>
            <w:r w:rsidRPr="00D27448">
              <w:rPr>
                <w:rFonts w:ascii="Arial" w:hAnsi="Arial" w:cs="Arial"/>
                <w:color w:val="161718" w:themeColor="text1"/>
              </w:rPr>
              <w:t>2</w:t>
            </w:r>
            <w:r>
              <w:rPr>
                <w:rFonts w:ascii="Arial" w:hAnsi="Arial" w:cs="Arial"/>
                <w:color w:val="161718" w:themeColor="text1"/>
              </w:rPr>
              <w:t>8</w:t>
            </w:r>
            <w:r w:rsidRPr="00D27448">
              <w:rPr>
                <w:rFonts w:ascii="Arial" w:hAnsi="Arial" w:cs="Arial"/>
                <w:color w:val="161718" w:themeColor="text1"/>
              </w:rPr>
              <w:t>/09/2023</w:t>
            </w:r>
          </w:p>
        </w:tc>
        <w:tc>
          <w:tcPr>
            <w:tcW w:w="4796" w:type="dxa"/>
          </w:tcPr>
          <w:p w14:paraId="450EB441" w14:textId="24C2C7BC" w:rsidR="001312FD" w:rsidRPr="00BD5683" w:rsidRDefault="00160498" w:rsidP="00160498">
            <w:pPr>
              <w:spacing w:before="240" w:after="200" w:line="276" w:lineRule="auto"/>
              <w:jc w:val="center"/>
            </w:pPr>
            <w:r>
              <w:rPr>
                <w:rFonts w:ascii="Arial" w:hAnsi="Arial" w:cs="Arial"/>
                <w:color w:val="161718" w:themeColor="text1"/>
              </w:rPr>
              <w:t>DOT Framework for sub-questions</w:t>
            </w:r>
          </w:p>
        </w:tc>
      </w:tr>
      <w:tr w:rsidR="001312FD" w:rsidRPr="00BD5683" w14:paraId="5022D916" w14:textId="77777777" w:rsidTr="001312FD">
        <w:tc>
          <w:tcPr>
            <w:tcW w:w="4796" w:type="dxa"/>
          </w:tcPr>
          <w:p w14:paraId="2AA29488" w14:textId="77777777" w:rsidR="001312FD" w:rsidRPr="00BD5683" w:rsidRDefault="001312FD" w:rsidP="001312FD">
            <w:pPr>
              <w:spacing w:after="200"/>
            </w:pPr>
          </w:p>
        </w:tc>
        <w:tc>
          <w:tcPr>
            <w:tcW w:w="4796" w:type="dxa"/>
          </w:tcPr>
          <w:p w14:paraId="3A28F3EF" w14:textId="77777777" w:rsidR="001312FD" w:rsidRPr="00BD5683" w:rsidRDefault="001312FD" w:rsidP="001312FD">
            <w:pPr>
              <w:spacing w:after="200"/>
            </w:pPr>
          </w:p>
        </w:tc>
      </w:tr>
    </w:tbl>
    <w:p w14:paraId="45FB8287" w14:textId="20BEB14B" w:rsidR="001312FD" w:rsidRPr="001312FD" w:rsidRDefault="001312FD" w:rsidP="009F70FC">
      <w:pPr>
        <w:pStyle w:val="Heading1"/>
        <w:rPr>
          <w:color w:val="161718" w:themeColor="text1"/>
          <w:sz w:val="56"/>
          <w:szCs w:val="32"/>
        </w:rPr>
      </w:pPr>
    </w:p>
    <w:sectPr w:rsidR="001312FD" w:rsidRPr="001312FD" w:rsidSect="000821D9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EF8D" w14:textId="77777777" w:rsidR="00306D94" w:rsidRPr="00BD5683" w:rsidRDefault="00306D94" w:rsidP="004B7E44">
      <w:r w:rsidRPr="00BD5683">
        <w:separator/>
      </w:r>
    </w:p>
  </w:endnote>
  <w:endnote w:type="continuationSeparator" w:id="0">
    <w:p w14:paraId="022CBD99" w14:textId="77777777" w:rsidR="00306D94" w:rsidRPr="00BD5683" w:rsidRDefault="00306D94" w:rsidP="004B7E44">
      <w:r w:rsidRPr="00BD56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RPr="00BD5683" w14:paraId="70BCF9FB" w14:textId="77777777" w:rsidTr="001312FD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93C842" w:themeFill="accent2"/>
          <w:vAlign w:val="center"/>
        </w:tcPr>
        <w:p w14:paraId="394D9795" w14:textId="3B00918C" w:rsidR="004B7E44" w:rsidRPr="00BD5683" w:rsidRDefault="004B7E44" w:rsidP="00732F1A">
          <w:pPr>
            <w:pStyle w:val="Footer"/>
            <w:jc w:val="left"/>
            <w:rPr>
              <w:color w:val="161718" w:themeColor="text1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4BE4F59C" w14:textId="77777777" w:rsidR="005A718F" w:rsidRPr="00BD5683" w:rsidRDefault="005A718F" w:rsidP="004B7E44">
        <w:pPr>
          <w:pStyle w:val="Footer"/>
        </w:pPr>
        <w:r w:rsidRPr="00BD5683">
          <w:rPr>
            <w:lang w:bidi="nl-NL"/>
          </w:rPr>
          <w:fldChar w:fldCharType="begin"/>
        </w:r>
        <w:r w:rsidRPr="00BD5683">
          <w:rPr>
            <w:lang w:bidi="nl-NL"/>
          </w:rPr>
          <w:instrText xml:space="preserve"> PAGE   \* MERGEFORMAT </w:instrText>
        </w:r>
        <w:r w:rsidRPr="00BD5683">
          <w:rPr>
            <w:lang w:bidi="nl-NL"/>
          </w:rPr>
          <w:fldChar w:fldCharType="separate"/>
        </w:r>
        <w:r w:rsidR="009120E9" w:rsidRPr="00BD5683">
          <w:rPr>
            <w:lang w:bidi="nl-NL"/>
          </w:rPr>
          <w:t>1</w:t>
        </w:r>
        <w:r w:rsidRPr="00BD5683">
          <w:rPr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CF21" w14:textId="77777777" w:rsidR="00306D94" w:rsidRPr="00BD5683" w:rsidRDefault="00306D94" w:rsidP="004B7E44">
      <w:r w:rsidRPr="00BD5683">
        <w:separator/>
      </w:r>
    </w:p>
  </w:footnote>
  <w:footnote w:type="continuationSeparator" w:id="0">
    <w:p w14:paraId="00591DDF" w14:textId="77777777" w:rsidR="00306D94" w:rsidRPr="00BD5683" w:rsidRDefault="00306D94" w:rsidP="004B7E44">
      <w:r w:rsidRPr="00BD56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RPr="00BD5683" w14:paraId="692FF2D7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30B079D" w14:textId="77777777" w:rsidR="004B7E44" w:rsidRPr="00BD5683" w:rsidRDefault="004B7E44" w:rsidP="004B7E44">
          <w:pPr>
            <w:pStyle w:val="Header"/>
          </w:pPr>
          <w:r w:rsidRPr="00BD5683">
            <w:rPr>
              <w:noProof/>
              <w:lang w:bidi="nl-NL"/>
            </w:rPr>
            <mc:AlternateContent>
              <mc:Choice Requires="wps">
                <w:drawing>
                  <wp:inline distT="0" distB="0" distL="0" distR="0" wp14:anchorId="1637BDB8" wp14:editId="6B1D7BC2">
                    <wp:extent cx="1352282" cy="592428"/>
                    <wp:effectExtent l="0" t="0" r="635" b="0"/>
                    <wp:docPr id="11" name="Rechthoe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00A99" w14:textId="77777777" w:rsidR="004B7E44" w:rsidRPr="00BD5683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D5683">
                                  <w:rPr>
                                    <w:b/>
                                    <w:lang w:bidi="nl-NL"/>
                                  </w:rPr>
                                  <w:fldChar w:fldCharType="begin"/>
                                </w:r>
                                <w:r w:rsidRPr="00BD5683">
                                  <w:rPr>
                                    <w:b/>
                                    <w:lang w:bidi="nl-NL"/>
                                  </w:rPr>
                                  <w:instrText xml:space="preserve"> PAGE  \* Arabic  \* MERGEFORMAT </w:instrText>
                                </w:r>
                                <w:r w:rsidRPr="00BD5683">
                                  <w:rPr>
                                    <w:b/>
                                    <w:lang w:bidi="nl-NL"/>
                                  </w:rPr>
                                  <w:fldChar w:fldCharType="separate"/>
                                </w:r>
                                <w:r w:rsidR="009120E9" w:rsidRPr="00BD5683">
                                  <w:rPr>
                                    <w:b/>
                                    <w:lang w:bidi="nl-NL"/>
                                  </w:rPr>
                                  <w:t>2</w:t>
                                </w:r>
                                <w:r w:rsidRPr="00BD5683">
                                  <w:rPr>
                                    <w:b/>
                                    <w:lang w:bidi="nl-N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637BDB8" id="Rechthoek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" fillcolor="#6e9a2d [2408]" stroked="f" strokeweight="2pt">
                    <v:textbox>
                      <w:txbxContent>
                        <w:p w14:paraId="4EB00A99" w14:textId="77777777" w:rsidR="004B7E44" w:rsidRPr="00BD5683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BD5683">
                            <w:rPr>
                              <w:b/>
                              <w:lang w:bidi="nl-NL"/>
                            </w:rPr>
                            <w:fldChar w:fldCharType="begin"/>
                          </w:r>
                          <w:r w:rsidRPr="00BD5683">
                            <w:rPr>
                              <w:b/>
                              <w:lang w:bidi="nl-NL"/>
                            </w:rPr>
                            <w:instrText xml:space="preserve"> PAGE  \* Arabic  \* MERGEFORMAT </w:instrText>
                          </w:r>
                          <w:r w:rsidRPr="00BD5683">
                            <w:rPr>
                              <w:b/>
                              <w:lang w:bidi="nl-NL"/>
                            </w:rPr>
                            <w:fldChar w:fldCharType="separate"/>
                          </w:r>
                          <w:r w:rsidR="009120E9" w:rsidRPr="00BD5683">
                            <w:rPr>
                              <w:b/>
                              <w:lang w:bidi="nl-NL"/>
                            </w:rPr>
                            <w:t>2</w:t>
                          </w:r>
                          <w:r w:rsidRPr="00BD5683">
                            <w:rPr>
                              <w:b/>
                              <w:lang w:bidi="nl-NL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F99"/>
    <w:multiLevelType w:val="hybridMultilevel"/>
    <w:tmpl w:val="BB564812"/>
    <w:lvl w:ilvl="0" w:tplc="3880CF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713BA"/>
    <w:multiLevelType w:val="hybridMultilevel"/>
    <w:tmpl w:val="E67499F8"/>
    <w:lvl w:ilvl="0" w:tplc="44B41F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1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F1D54"/>
    <w:multiLevelType w:val="hybridMultilevel"/>
    <w:tmpl w:val="BC3838F2"/>
    <w:lvl w:ilvl="0" w:tplc="E278CD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E363602"/>
    <w:multiLevelType w:val="hybridMultilevel"/>
    <w:tmpl w:val="2958985C"/>
    <w:lvl w:ilvl="0" w:tplc="7278DA38">
      <w:start w:val="1"/>
      <w:numFmt w:val="upperLetter"/>
      <w:lvlText w:val="%1."/>
      <w:lvlJc w:val="left"/>
      <w:pPr>
        <w:ind w:left="1800" w:hanging="360"/>
      </w:pPr>
      <w:rPr>
        <w:rFonts w:eastAsiaTheme="minorEastAsia" w:hint="default"/>
        <w:b w:val="0"/>
        <w:color w:val="161718" w:themeColor="text1"/>
        <w:sz w:val="28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2044930">
    <w:abstractNumId w:val="1"/>
  </w:num>
  <w:num w:numId="2" w16cid:durableId="1512064330">
    <w:abstractNumId w:val="2"/>
  </w:num>
  <w:num w:numId="3" w16cid:durableId="337317612">
    <w:abstractNumId w:val="0"/>
  </w:num>
  <w:num w:numId="4" w16cid:durableId="17677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1A"/>
    <w:rsid w:val="000821D9"/>
    <w:rsid w:val="00093B4A"/>
    <w:rsid w:val="001312FD"/>
    <w:rsid w:val="00160498"/>
    <w:rsid w:val="00180CB3"/>
    <w:rsid w:val="001D31B4"/>
    <w:rsid w:val="00293B83"/>
    <w:rsid w:val="002E05EB"/>
    <w:rsid w:val="002F62A6"/>
    <w:rsid w:val="00306D94"/>
    <w:rsid w:val="004B7E44"/>
    <w:rsid w:val="004D5252"/>
    <w:rsid w:val="004F2B86"/>
    <w:rsid w:val="00520701"/>
    <w:rsid w:val="005279A1"/>
    <w:rsid w:val="005713A6"/>
    <w:rsid w:val="005A718F"/>
    <w:rsid w:val="006A3CE7"/>
    <w:rsid w:val="006C17DD"/>
    <w:rsid w:val="006C2DCD"/>
    <w:rsid w:val="00732F1A"/>
    <w:rsid w:val="007516CF"/>
    <w:rsid w:val="007C4D18"/>
    <w:rsid w:val="007E0721"/>
    <w:rsid w:val="00807125"/>
    <w:rsid w:val="0082761D"/>
    <w:rsid w:val="008B33BC"/>
    <w:rsid w:val="009120E9"/>
    <w:rsid w:val="00945900"/>
    <w:rsid w:val="0098206C"/>
    <w:rsid w:val="00987492"/>
    <w:rsid w:val="009C396C"/>
    <w:rsid w:val="009D3247"/>
    <w:rsid w:val="009E7011"/>
    <w:rsid w:val="009F70FC"/>
    <w:rsid w:val="00A80019"/>
    <w:rsid w:val="00B572B4"/>
    <w:rsid w:val="00BC2318"/>
    <w:rsid w:val="00BD5683"/>
    <w:rsid w:val="00D27448"/>
    <w:rsid w:val="00DA0091"/>
    <w:rsid w:val="00DB26A7"/>
    <w:rsid w:val="00DD5CF1"/>
    <w:rsid w:val="00E61D87"/>
    <w:rsid w:val="00E6276F"/>
    <w:rsid w:val="00E76CAD"/>
    <w:rsid w:val="00E94B5F"/>
    <w:rsid w:val="00EC058A"/>
    <w:rsid w:val="00EF3019"/>
    <w:rsid w:val="00F802E5"/>
    <w:rsid w:val="00FD2069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4A44C"/>
  <w15:chartTrackingRefBased/>
  <w15:docId w15:val="{535E1B10-1178-4D51-8588-A3C312A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1A"/>
    <w:pPr>
      <w:spacing w:after="0"/>
    </w:pPr>
    <w:rPr>
      <w:rFonts w:eastAsiaTheme="minorEastAsia"/>
      <w:color w:val="FFFFFF" w:themeColor="background1"/>
      <w:sz w:val="28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EC058A"/>
    <w:pPr>
      <w:contextualSpacing/>
    </w:pPr>
    <w:rPr>
      <w:rFonts w:eastAsia="Times New Roman" w:cs="Times New Roman"/>
      <w:b/>
      <w:sz w:val="68"/>
    </w:rPr>
  </w:style>
  <w:style w:type="character" w:customStyle="1" w:styleId="SubtitleChar">
    <w:name w:val="Subtitle Char"/>
    <w:basedOn w:val="DefaultParagraphFont"/>
    <w:link w:val="Subtitle"/>
    <w:uiPriority w:val="4"/>
    <w:rsid w:val="00EC058A"/>
    <w:rPr>
      <w:rFonts w:eastAsia="Times New Roman" w:cs="Times New Roman"/>
      <w:b/>
      <w:color w:val="FFFFFF" w:themeColor="background1"/>
      <w:sz w:val="68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Hoofdstuk">
    <w:name w:val="Hoofdstuk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32F1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nl-NL"/>
    </w:rPr>
  </w:style>
  <w:style w:type="table" w:styleId="TableGrid">
    <w:name w:val="Table Grid"/>
    <w:basedOn w:val="TableNormal"/>
    <w:uiPriority w:val="39"/>
    <w:rsid w:val="0013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312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1312FD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2" w:themeTint="99"/>
        <w:left w:val="single" w:sz="4" w:space="0" w:color="BEDE8D" w:themeColor="accent2" w:themeTint="99"/>
        <w:bottom w:val="single" w:sz="4" w:space="0" w:color="BEDE8D" w:themeColor="accent2" w:themeTint="99"/>
        <w:right w:val="single" w:sz="4" w:space="0" w:color="BEDE8D" w:themeColor="accent2" w:themeTint="99"/>
        <w:insideH w:val="single" w:sz="4" w:space="0" w:color="BEDE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2"/>
          <w:left w:val="single" w:sz="4" w:space="0" w:color="93C842" w:themeColor="accent2"/>
          <w:bottom w:val="single" w:sz="4" w:space="0" w:color="93C842" w:themeColor="accent2"/>
          <w:right w:val="single" w:sz="4" w:space="0" w:color="93C842" w:themeColor="accent2"/>
          <w:insideH w:val="nil"/>
        </w:tcBorders>
        <w:shd w:val="clear" w:color="auto" w:fill="93C842" w:themeFill="accent2"/>
      </w:tcPr>
    </w:tblStylePr>
    <w:tblStylePr w:type="lastRow">
      <w:rPr>
        <w:b/>
        <w:bCs/>
      </w:rPr>
      <w:tblPr/>
      <w:tcPr>
        <w:tcBorders>
          <w:top w:val="double" w:sz="4" w:space="0" w:color="BEDE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2" w:themeFillTint="33"/>
      </w:tcPr>
    </w:tblStylePr>
    <w:tblStylePr w:type="band1Horz">
      <w:tblPr/>
      <w:tcPr>
        <w:shd w:val="clear" w:color="auto" w:fill="E9F4D9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1312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3C842" w:themeColor="accent5"/>
        <w:left w:val="single" w:sz="24" w:space="0" w:color="93C842" w:themeColor="accent5"/>
        <w:bottom w:val="single" w:sz="24" w:space="0" w:color="93C842" w:themeColor="accent5"/>
        <w:right w:val="single" w:sz="24" w:space="0" w:color="93C842" w:themeColor="accent5"/>
      </w:tblBorders>
    </w:tblPr>
    <w:tcPr>
      <w:shd w:val="clear" w:color="auto" w:fill="93C8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1312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61718" w:themeColor="text1"/>
        <w:left w:val="single" w:sz="24" w:space="0" w:color="161718" w:themeColor="text1"/>
        <w:bottom w:val="single" w:sz="24" w:space="0" w:color="161718" w:themeColor="text1"/>
        <w:right w:val="single" w:sz="24" w:space="0" w:color="161718" w:themeColor="text1"/>
      </w:tblBorders>
    </w:tblPr>
    <w:tcPr>
      <w:shd w:val="clear" w:color="auto" w:fill="161718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312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0D2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band1Vert">
      <w:tblPr/>
      <w:tcPr>
        <w:shd w:val="clear" w:color="auto" w:fill="9EA2A6" w:themeFill="text1" w:themeFillTint="66"/>
      </w:tcPr>
    </w:tblStylePr>
    <w:tblStylePr w:type="band1Horz">
      <w:tblPr/>
      <w:tcPr>
        <w:shd w:val="clear" w:color="auto" w:fill="9EA2A6" w:themeFill="text1" w:themeFillTint="66"/>
      </w:tcPr>
    </w:tblStylePr>
  </w:style>
  <w:style w:type="table" w:styleId="GridTable5Dark-Accent2">
    <w:name w:val="Grid Table 5 Dark Accent 2"/>
    <w:basedOn w:val="TableGrid2"/>
    <w:uiPriority w:val="50"/>
    <w:rsid w:val="001312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000000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D5683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312FD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5683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7125"/>
    <w:pPr>
      <w:spacing w:after="100"/>
      <w:ind w:left="280"/>
    </w:pPr>
  </w:style>
  <w:style w:type="paragraph" w:styleId="ListParagraph">
    <w:name w:val="List Paragraph"/>
    <w:basedOn w:val="Normal"/>
    <w:uiPriority w:val="34"/>
    <w:unhideWhenUsed/>
    <w:qFormat/>
    <w:rsid w:val="00EF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la\AppData\Local\Microsoft\Office\16.0\DTS\nl-NL%7b25829126-2D68-48CA-A406-91985DF155EF%7d\%7b5C022A7B-CFCA-43DD-95A8-EDB13828E640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C970-E480-4CFB-A7CE-8687A8C9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{5C022A7B-CFCA-43DD-95A8-EDB13828E640}tf16392796_win32.dotx</Template>
  <TotalTime>380</TotalTime>
  <Pages>1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Leeuw</dc:creator>
  <cp:keywords/>
  <dc:description/>
  <cp:lastModifiedBy>Hofland,Billy B.H.H.</cp:lastModifiedBy>
  <cp:revision>8</cp:revision>
  <dcterms:created xsi:type="dcterms:W3CDTF">2023-09-21T11:40:00Z</dcterms:created>
  <dcterms:modified xsi:type="dcterms:W3CDTF">2023-09-28T15:40:00Z</dcterms:modified>
</cp:coreProperties>
</file>