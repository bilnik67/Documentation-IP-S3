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3F27D50A" w:rsidR="004B7E44" w:rsidRPr="005B66F7" w:rsidRDefault="00987492" w:rsidP="004B7E44">
            <w:r w:rsidRPr="005B66F7">
              <w:rPr>
                <w:noProof/>
                <w:lang w:bidi="nl-NL"/>
              </w:rPr>
              <mc:AlternateContent>
                <mc:Choice Requires="wps">
                  <w:drawing>
                    <wp:inline distT="0" distB="0" distL="0" distR="0" wp14:anchorId="7624B60C" wp14:editId="7968ED42">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v:textbox>
                      <w10:anchorlock/>
                    </v:shape>
                  </w:pict>
                </mc:Fallback>
              </mc:AlternateContent>
            </w:r>
          </w:p>
          <w:p w14:paraId="2F2D6CD5" w14:textId="4405D3AE" w:rsidR="004B7E44" w:rsidRPr="005B66F7" w:rsidRDefault="004B7E44" w:rsidP="004B7E44"/>
          <w:p w14:paraId="7CB4E5A4" w14:textId="67C90148"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379A1BA2" w:rsidR="004B7E44" w:rsidRPr="005B66F7" w:rsidRDefault="00732F1A" w:rsidP="004B7E44">
            <w:r w:rsidRPr="005B66F7">
              <w:rPr>
                <w:noProof/>
                <w:lang w:bidi="nl-NL"/>
              </w:rPr>
              <mc:AlternateContent>
                <mc:Choice Requires="wps">
                  <w:drawing>
                    <wp:inline distT="0" distB="0" distL="0" distR="0" wp14:anchorId="575D7AB9" wp14:editId="6D6F8C16">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76ADC454" w:rsidR="004B7E44" w:rsidRPr="005B66F7" w:rsidRDefault="004B7E44" w:rsidP="004B7E44"/>
        </w:tc>
      </w:tr>
    </w:tbl>
    <w:p w14:paraId="3D7BA8AF" w14:textId="56325B3E" w:rsidR="004B7E44" w:rsidRPr="005B66F7" w:rsidRDefault="00807125" w:rsidP="004B7E44">
      <w:r w:rsidRPr="005B66F7">
        <w:rPr>
          <w:noProof/>
          <w:lang w:bidi="nl-NL"/>
        </w:rPr>
        <w:drawing>
          <wp:anchor distT="0" distB="0" distL="114300" distR="114300" simplePos="0" relativeHeight="251659007" behindDoc="1" locked="0" layoutInCell="1" allowOverlap="1" wp14:anchorId="0E292184" wp14:editId="64E33CA7">
            <wp:simplePos x="0" y="0"/>
            <wp:positionH relativeFrom="page">
              <wp:align>right</wp:align>
            </wp:positionH>
            <wp:positionV relativeFrom="page">
              <wp:align>top</wp:align>
            </wp:positionV>
            <wp:extent cx="3456940" cy="1806154"/>
            <wp:effectExtent l="6350" t="0" r="0" b="0"/>
            <wp:wrapNone/>
            <wp:docPr id="1587445295" name="Picture 158744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45295" name="Picture 158744529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56940" cy="180615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mc:AlternateContent>
          <mc:Choice Requires="wps">
            <w:drawing>
              <wp:anchor distT="0" distB="0" distL="114300" distR="114300" simplePos="0" relativeHeight="251659264" behindDoc="1" locked="0" layoutInCell="1" allowOverlap="1" wp14:anchorId="7CB32705" wp14:editId="33B91F04">
                <wp:simplePos x="0" y="0"/>
                <wp:positionH relativeFrom="page">
                  <wp:posOffset>27296</wp:posOffset>
                </wp:positionH>
                <wp:positionV relativeFrom="page">
                  <wp:posOffset>27296</wp:posOffset>
                </wp:positionV>
                <wp:extent cx="5765175" cy="6306507"/>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65175" cy="6306507"/>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ADE7" id="Rechthoek 2" o:spid="_x0000_s1026" alt="gekleurde rechthoek" style="position:absolute;margin-left:2.15pt;margin-top:2.15pt;width:453.95pt;height:49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" fillcolor="#6e9a2d [2408]" strokecolor="#161718 [3213]" strokeweight="2pt">
                <w10:wrap anchorx="page" anchory="page"/>
              </v:rect>
            </w:pict>
          </mc:Fallback>
        </mc:AlternateContent>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412E75BC">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B890"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" fillcolor="#bede8d [1941]"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1FA6EBB1" w:rsidR="004B7E44" w:rsidRPr="005B66F7" w:rsidRDefault="00987492" w:rsidP="00BD5683">
      <w:pPr>
        <w:spacing w:after="200"/>
        <w:rPr>
          <w:lang w:bidi="nl-NL"/>
        </w:rPr>
      </w:pPr>
      <w:r w:rsidRPr="005B66F7">
        <w:rPr>
          <w:noProof/>
          <w:lang w:bidi="nl-NL"/>
        </w:rPr>
        <w:drawing>
          <wp:anchor distT="0" distB="0" distL="114300" distR="114300" simplePos="0" relativeHeight="251656701" behindDoc="1" locked="0" layoutInCell="1" allowOverlap="1" wp14:anchorId="4B3DF024" wp14:editId="4EEFE87A">
            <wp:simplePos x="0" y="0"/>
            <wp:positionH relativeFrom="page">
              <wp:posOffset>5766008</wp:posOffset>
            </wp:positionH>
            <wp:positionV relativeFrom="page">
              <wp:posOffset>3431448</wp:posOffset>
            </wp:positionV>
            <wp:extent cx="1796083" cy="2904664"/>
            <wp:effectExtent l="0" t="0" r="0" b="0"/>
            <wp:wrapNone/>
            <wp:docPr id="410313212" name="Picture 41031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3212" name="Picture 410313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083" cy="290466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w:drawing>
          <wp:anchor distT="0" distB="0" distL="114300" distR="114300" simplePos="0" relativeHeight="251658751" behindDoc="1" locked="0" layoutInCell="1" allowOverlap="1" wp14:anchorId="2861748B" wp14:editId="220E99AE">
            <wp:simplePos x="0" y="0"/>
            <wp:positionH relativeFrom="page">
              <wp:align>left</wp:align>
            </wp:positionH>
            <wp:positionV relativeFrom="page">
              <wp:posOffset>6324600</wp:posOffset>
            </wp:positionV>
            <wp:extent cx="7592060" cy="4366895"/>
            <wp:effectExtent l="0" t="0" r="8890" b="0"/>
            <wp:wrapNone/>
            <wp:docPr id="1220928782" name="Picture 122092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8782" name="Picture 1220928782"/>
                    <pic:cNvPicPr/>
                  </pic:nvPicPr>
                  <pic:blipFill>
                    <a:blip r:embed="rId10">
                      <a:extLst>
                        <a:ext uri="{28A0092B-C50C-407E-A947-70E740481C1C}">
                          <a14:useLocalDpi xmlns:a14="http://schemas.microsoft.com/office/drawing/2010/main" val="0"/>
                        </a:ext>
                      </a:extLst>
                    </a:blip>
                    <a:stretch>
                      <a:fillRect/>
                    </a:stretch>
                  </pic:blipFill>
                  <pic:spPr>
                    <a:xfrm>
                      <a:off x="0" y="0"/>
                      <a:ext cx="7592060" cy="4366895"/>
                    </a:xfrm>
                    <a:prstGeom prst="rect">
                      <a:avLst/>
                    </a:prstGeom>
                  </pic:spPr>
                </pic:pic>
              </a:graphicData>
            </a:graphic>
            <wp14:sizeRelH relativeFrom="margin">
              <wp14:pctWidth>0</wp14:pctWidth>
            </wp14:sizeRelH>
            <wp14:sizeRelV relativeFrom="margin">
              <wp14:pctHeight>0</wp14:pctHeight>
            </wp14:sizeRelV>
          </wp:anchor>
        </w:drawing>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7097CF7C" w14:textId="261C9038" w:rsidR="0070091E" w:rsidRPr="0070091E" w:rsidRDefault="00BD5683">
          <w:pPr>
            <w:pStyle w:val="TOC1"/>
            <w:tabs>
              <w:tab w:val="right" w:leader="dot" w:pos="9592"/>
            </w:tabs>
            <w:rPr>
              <w:noProof/>
              <w:color w:val="auto"/>
              <w:sz w:val="22"/>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9312943" w:history="1">
            <w:r w:rsidR="0070091E" w:rsidRPr="0070091E">
              <w:rPr>
                <w:rStyle w:val="Hyperlink"/>
                <w:noProof/>
                <w:color w:val="auto"/>
              </w:rPr>
              <w:t>Introduction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_Toc149312943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0AFFAC4E" w14:textId="284F1292" w:rsidR="0070091E" w:rsidRPr="0070091E" w:rsidRDefault="00000000">
          <w:pPr>
            <w:pStyle w:val="TOC2"/>
            <w:tabs>
              <w:tab w:val="right" w:leader="dot" w:pos="9592"/>
            </w:tabs>
            <w:rPr>
              <w:noProof/>
              <w:color w:val="auto"/>
              <w:sz w:val="22"/>
            </w:rPr>
          </w:pPr>
          <w:hyperlink w:anchor="_Toc149312944" w:history="1">
            <w:r w:rsidR="0070091E" w:rsidRPr="0070091E">
              <w:rPr>
                <w:rStyle w:val="Hyperlink"/>
                <w:noProof/>
                <w:color w:val="auto"/>
              </w:rPr>
              <w:t>Problem description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_Toc149312944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0D81E150" w14:textId="3C818F3A" w:rsidR="0070091E" w:rsidRPr="0070091E" w:rsidRDefault="00000000">
          <w:pPr>
            <w:pStyle w:val="TOC2"/>
            <w:tabs>
              <w:tab w:val="right" w:leader="dot" w:pos="9592"/>
            </w:tabs>
            <w:rPr>
              <w:noProof/>
              <w:color w:val="auto"/>
              <w:sz w:val="22"/>
            </w:rPr>
          </w:pPr>
          <w:hyperlink w:anchor="_Toc149312945" w:history="1">
            <w:r w:rsidR="0070091E" w:rsidRPr="0070091E">
              <w:rPr>
                <w:rStyle w:val="Hyperlink"/>
                <w:noProof/>
                <w:color w:val="auto"/>
              </w:rPr>
              <w:t>Main question: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_Toc149312945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4AAD7DA6" w14:textId="197D1A0B" w:rsidR="0070091E" w:rsidRPr="0070091E" w:rsidRDefault="00000000">
          <w:pPr>
            <w:pStyle w:val="TOC2"/>
            <w:tabs>
              <w:tab w:val="right" w:leader="dot" w:pos="9592"/>
            </w:tabs>
            <w:rPr>
              <w:noProof/>
              <w:color w:val="auto"/>
              <w:sz w:val="22"/>
            </w:rPr>
          </w:pPr>
          <w:hyperlink w:anchor="_Toc149312946" w:history="1">
            <w:r w:rsidR="0070091E" w:rsidRPr="0070091E">
              <w:rPr>
                <w:rStyle w:val="Hyperlink"/>
                <w:noProof/>
                <w:color w:val="auto"/>
              </w:rPr>
              <w:t>Sub-questions: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_Toc149312946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7CBA1CFF" w14:textId="7F88445B" w:rsidR="0070091E" w:rsidRPr="0070091E" w:rsidRDefault="00000000">
          <w:pPr>
            <w:pStyle w:val="TOC1"/>
            <w:tabs>
              <w:tab w:val="right" w:leader="dot" w:pos="9592"/>
            </w:tabs>
            <w:rPr>
              <w:noProof/>
              <w:color w:val="auto"/>
              <w:sz w:val="22"/>
            </w:rPr>
          </w:pPr>
          <w:hyperlink w:anchor="_Toc149312947" w:history="1">
            <w:r w:rsidR="0070091E" w:rsidRPr="0070091E">
              <w:rPr>
                <w:rStyle w:val="Hyperlink"/>
                <w:noProof/>
                <w:color w:val="auto"/>
              </w:rPr>
              <w:t>Results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_Toc149312947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5</w:t>
            </w:r>
            <w:r w:rsidR="0070091E" w:rsidRPr="0070091E">
              <w:rPr>
                <w:noProof/>
                <w:webHidden/>
                <w:color w:val="auto"/>
              </w:rPr>
              <w:fldChar w:fldCharType="end"/>
            </w:r>
          </w:hyperlink>
        </w:p>
        <w:p w14:paraId="0AF75EB9" w14:textId="206C0C3C" w:rsidR="0070091E" w:rsidRPr="0070091E" w:rsidRDefault="00000000">
          <w:pPr>
            <w:pStyle w:val="TOC2"/>
            <w:tabs>
              <w:tab w:val="right" w:leader="dot" w:pos="9592"/>
            </w:tabs>
            <w:rPr>
              <w:noProof/>
              <w:color w:val="auto"/>
              <w:sz w:val="22"/>
            </w:rPr>
          </w:pPr>
          <w:hyperlink w:anchor="_Toc149312948" w:history="1">
            <w:r w:rsidR="0070091E" w:rsidRPr="0070091E">
              <w:rPr>
                <w:rStyle w:val="Hyperlink"/>
                <w:noProof/>
                <w:color w:val="auto"/>
              </w:rPr>
              <w:t>Sub-question 1:</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_Toc149312948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5</w:t>
            </w:r>
            <w:r w:rsidR="0070091E" w:rsidRPr="0070091E">
              <w:rPr>
                <w:noProof/>
                <w:webHidden/>
                <w:color w:val="auto"/>
              </w:rPr>
              <w:fldChar w:fldCharType="end"/>
            </w:r>
          </w:hyperlink>
        </w:p>
        <w:p w14:paraId="4EF98AE4" w14:textId="3BB6BA6B" w:rsidR="0070091E" w:rsidRPr="0070091E" w:rsidRDefault="00000000">
          <w:pPr>
            <w:pStyle w:val="TOC2"/>
            <w:tabs>
              <w:tab w:val="right" w:leader="dot" w:pos="9592"/>
            </w:tabs>
            <w:rPr>
              <w:noProof/>
              <w:color w:val="auto"/>
              <w:sz w:val="22"/>
            </w:rPr>
          </w:pPr>
          <w:hyperlink w:anchor="_Toc149312949" w:history="1">
            <w:r w:rsidR="0070091E" w:rsidRPr="0070091E">
              <w:rPr>
                <w:rStyle w:val="Hyperlink"/>
                <w:noProof/>
                <w:color w:val="auto"/>
              </w:rPr>
              <w:t>Sub-question 2:</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_Toc149312949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8</w:t>
            </w:r>
            <w:r w:rsidR="0070091E" w:rsidRPr="0070091E">
              <w:rPr>
                <w:noProof/>
                <w:webHidden/>
                <w:color w:val="auto"/>
              </w:rPr>
              <w:fldChar w:fldCharType="end"/>
            </w:r>
          </w:hyperlink>
        </w:p>
        <w:p w14:paraId="565222B2" w14:textId="7D8A128A" w:rsidR="0070091E" w:rsidRPr="0070091E" w:rsidRDefault="00000000">
          <w:pPr>
            <w:pStyle w:val="TOC2"/>
            <w:tabs>
              <w:tab w:val="right" w:leader="dot" w:pos="9592"/>
            </w:tabs>
            <w:rPr>
              <w:noProof/>
              <w:color w:val="auto"/>
              <w:sz w:val="22"/>
            </w:rPr>
          </w:pPr>
          <w:hyperlink w:anchor="_Toc149312950" w:history="1">
            <w:r w:rsidR="0070091E" w:rsidRPr="0070091E">
              <w:rPr>
                <w:rStyle w:val="Hyperlink"/>
                <w:noProof/>
                <w:color w:val="auto"/>
              </w:rPr>
              <w:t>Sub-question 3:</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_Toc149312950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11</w:t>
            </w:r>
            <w:r w:rsidR="0070091E" w:rsidRPr="0070091E">
              <w:rPr>
                <w:noProof/>
                <w:webHidden/>
                <w:color w:val="auto"/>
              </w:rPr>
              <w:fldChar w:fldCharType="end"/>
            </w:r>
          </w:hyperlink>
        </w:p>
        <w:p w14:paraId="2809E6A6" w14:textId="2D92DB05" w:rsidR="0070091E" w:rsidRPr="0070091E" w:rsidRDefault="00000000">
          <w:pPr>
            <w:pStyle w:val="TOC2"/>
            <w:tabs>
              <w:tab w:val="right" w:leader="dot" w:pos="9592"/>
            </w:tabs>
            <w:rPr>
              <w:noProof/>
              <w:color w:val="auto"/>
              <w:sz w:val="22"/>
            </w:rPr>
          </w:pPr>
          <w:hyperlink w:anchor="_Toc149312951" w:history="1">
            <w:r w:rsidR="0070091E" w:rsidRPr="0070091E">
              <w:rPr>
                <w:rStyle w:val="Hyperlink"/>
                <w:noProof/>
                <w:color w:val="auto"/>
              </w:rPr>
              <w:t>Sub-question 4:</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_Toc149312951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14</w:t>
            </w:r>
            <w:r w:rsidR="0070091E" w:rsidRPr="0070091E">
              <w:rPr>
                <w:noProof/>
                <w:webHidden/>
                <w:color w:val="auto"/>
              </w:rPr>
              <w:fldChar w:fldCharType="end"/>
            </w:r>
          </w:hyperlink>
        </w:p>
        <w:p w14:paraId="1EE23BEF" w14:textId="58F4880A" w:rsidR="0070091E" w:rsidRPr="0070091E" w:rsidRDefault="00000000">
          <w:pPr>
            <w:pStyle w:val="TOC1"/>
            <w:tabs>
              <w:tab w:val="right" w:leader="dot" w:pos="9592"/>
            </w:tabs>
            <w:rPr>
              <w:noProof/>
              <w:color w:val="auto"/>
              <w:sz w:val="22"/>
            </w:rPr>
          </w:pPr>
          <w:hyperlink w:anchor="_Toc149312952" w:history="1">
            <w:r w:rsidR="0070091E" w:rsidRPr="0070091E">
              <w:rPr>
                <w:rStyle w:val="Hyperlink"/>
                <w:noProof/>
                <w:color w:val="auto"/>
              </w:rPr>
              <w:t>Resolution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_Toc149312952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6821FA31" w14:textId="7E605CED" w:rsidR="0070091E" w:rsidRPr="0070091E" w:rsidRDefault="00000000">
          <w:pPr>
            <w:pStyle w:val="TOC2"/>
            <w:tabs>
              <w:tab w:val="right" w:leader="dot" w:pos="9592"/>
            </w:tabs>
            <w:rPr>
              <w:noProof/>
              <w:color w:val="auto"/>
              <w:sz w:val="22"/>
            </w:rPr>
          </w:pPr>
          <w:hyperlink w:anchor="_Toc149312953" w:history="1">
            <w:r w:rsidR="0070091E" w:rsidRPr="0070091E">
              <w:rPr>
                <w:rStyle w:val="Hyperlink"/>
                <w:noProof/>
                <w:color w:val="auto"/>
              </w:rPr>
              <w:t>Conclusion: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_Toc149312953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7A8816BE" w14:textId="59C6D936" w:rsidR="0070091E" w:rsidRPr="0070091E" w:rsidRDefault="00000000">
          <w:pPr>
            <w:pStyle w:val="TOC2"/>
            <w:tabs>
              <w:tab w:val="right" w:leader="dot" w:pos="9592"/>
            </w:tabs>
            <w:rPr>
              <w:noProof/>
              <w:color w:val="auto"/>
              <w:sz w:val="22"/>
            </w:rPr>
          </w:pPr>
          <w:hyperlink w:anchor="_Toc149312954" w:history="1">
            <w:r w:rsidR="0070091E" w:rsidRPr="0070091E">
              <w:rPr>
                <w:rStyle w:val="Hyperlink"/>
                <w:noProof/>
                <w:color w:val="auto"/>
              </w:rPr>
              <w:t>Recommendation: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_Toc149312954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15</w:t>
            </w:r>
            <w:r w:rsidR="0070091E" w:rsidRPr="0070091E">
              <w:rPr>
                <w:noProof/>
                <w:webHidden/>
                <w:color w:val="auto"/>
              </w:rPr>
              <w:fldChar w:fldCharType="end"/>
            </w:r>
          </w:hyperlink>
        </w:p>
        <w:p w14:paraId="51DD7B45" w14:textId="64D1E694" w:rsidR="0070091E" w:rsidRPr="0070091E" w:rsidRDefault="00000000">
          <w:pPr>
            <w:pStyle w:val="TOC1"/>
            <w:tabs>
              <w:tab w:val="right" w:leader="dot" w:pos="9592"/>
            </w:tabs>
            <w:rPr>
              <w:noProof/>
              <w:color w:val="auto"/>
              <w:sz w:val="22"/>
            </w:rPr>
          </w:pPr>
          <w:hyperlink w:anchor="_Toc149312955" w:history="1">
            <w:r w:rsidR="0070091E" w:rsidRPr="0070091E">
              <w:rPr>
                <w:rStyle w:val="Hyperlink"/>
                <w:noProof/>
                <w:color w:val="auto"/>
              </w:rPr>
              <w:t>References</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_Toc149312955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16</w:t>
            </w:r>
            <w:r w:rsidR="0070091E" w:rsidRPr="0070091E">
              <w:rPr>
                <w:noProof/>
                <w:webHidden/>
                <w:color w:val="auto"/>
              </w:rPr>
              <w:fldChar w:fldCharType="end"/>
            </w:r>
          </w:hyperlink>
        </w:p>
        <w:p w14:paraId="38CEF6D6" w14:textId="23AF0D0E" w:rsidR="0070091E" w:rsidRPr="0070091E" w:rsidRDefault="00000000">
          <w:pPr>
            <w:pStyle w:val="TOC1"/>
            <w:tabs>
              <w:tab w:val="right" w:leader="dot" w:pos="9592"/>
            </w:tabs>
            <w:rPr>
              <w:noProof/>
              <w:color w:val="auto"/>
              <w:sz w:val="22"/>
            </w:rPr>
          </w:pPr>
          <w:hyperlink w:anchor="_Toc149312956" w:history="1">
            <w:r w:rsidR="0070091E" w:rsidRPr="0070091E">
              <w:rPr>
                <w:rStyle w:val="Hyperlink"/>
                <w:noProof/>
                <w:color w:val="auto"/>
              </w:rPr>
              <w:t>Version history</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_Toc149312956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17</w:t>
            </w:r>
            <w:r w:rsidR="0070091E" w:rsidRPr="0070091E">
              <w:rPr>
                <w:noProof/>
                <w:webHidden/>
                <w:color w:val="auto"/>
              </w:rPr>
              <w:fldChar w:fldCharType="end"/>
            </w:r>
          </w:hyperlink>
        </w:p>
        <w:p w14:paraId="0B50854D" w14:textId="76E03160"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49312943"/>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49312944"/>
      <w:r w:rsidRPr="005B66F7">
        <w:rPr>
          <w:sz w:val="36"/>
          <w:szCs w:val="14"/>
        </w:rPr>
        <w:t>Problem description</w:t>
      </w:r>
      <w:bookmarkEnd w:id="1"/>
    </w:p>
    <w:p w14:paraId="10034D44" w14:textId="04762BEB" w:rsidR="00FF76D5" w:rsidRPr="005B66F7" w:rsidRDefault="00807125" w:rsidP="0098206C">
      <w:pPr>
        <w:spacing w:before="240" w:line="240" w:lineRule="auto"/>
        <w:rPr>
          <w:rFonts w:ascii="Arial" w:hAnsi="Arial" w:cs="Arial"/>
          <w:color w:val="161718" w:themeColor="text1"/>
        </w:rPr>
      </w:pPr>
      <w:r w:rsidRPr="005B66F7">
        <w:rPr>
          <w:rFonts w:ascii="Arial" w:hAnsi="Arial" w:cs="Arial"/>
          <w:color w:val="161718" w:themeColor="text1"/>
        </w:rPr>
        <w:t xml:space="preserve">JavaScript frameworks are </w:t>
      </w:r>
      <w:r w:rsidR="00A80019" w:rsidRPr="005B66F7">
        <w:rPr>
          <w:rFonts w:ascii="Arial" w:hAnsi="Arial" w:cs="Arial"/>
          <w:color w:val="161718" w:themeColor="text1"/>
        </w:rPr>
        <w:t>essential in the construction of web applications. They provide developers with structured ways to build applications by offering</w:t>
      </w:r>
      <w:r w:rsidR="00FD2069" w:rsidRPr="005B66F7">
        <w:rPr>
          <w:rFonts w:ascii="Arial" w:hAnsi="Arial" w:cs="Arial"/>
          <w:color w:val="161718" w:themeColor="text1"/>
        </w:rPr>
        <w:t xml:space="preserve"> code snippets, functions, and modules that you can reuse and customize. There are a lot of JavaScript frameworks </w:t>
      </w:r>
      <w:r w:rsidR="00BC2318" w:rsidRPr="005B66F7">
        <w:rPr>
          <w:rFonts w:ascii="Arial" w:hAnsi="Arial" w:cs="Arial"/>
          <w:color w:val="161718" w:themeColor="text1"/>
        </w:rPr>
        <w:t xml:space="preserve">that offer different features specific for the needs of your project. Hence, it is important to </w:t>
      </w:r>
      <w:r w:rsidR="006A3478" w:rsidRPr="005B66F7">
        <w:rPr>
          <w:rFonts w:ascii="Arial" w:hAnsi="Arial" w:cs="Arial"/>
          <w:color w:val="161718" w:themeColor="text1"/>
        </w:rPr>
        <w:t>analyse</w:t>
      </w:r>
      <w:r w:rsidR="00BC2318" w:rsidRPr="005B66F7">
        <w:rPr>
          <w:rFonts w:ascii="Arial" w:hAnsi="Arial" w:cs="Arial"/>
          <w:color w:val="161718" w:themeColor="text1"/>
        </w:rPr>
        <w:t xml:space="preserve">, compare and select the most suitable framework that aligns with the goals and needs of the project. </w:t>
      </w:r>
      <w:r w:rsidR="00FF76D5" w:rsidRPr="005B66F7">
        <w:rPr>
          <w:rFonts w:ascii="Arial" w:hAnsi="Arial" w:cs="Arial"/>
          <w:color w:val="161718" w:themeColor="text1"/>
        </w:rPr>
        <w:br/>
      </w:r>
      <w:r w:rsidR="00FF76D5" w:rsidRPr="005B66F7">
        <w:rPr>
          <w:rFonts w:ascii="Arial" w:hAnsi="Arial" w:cs="Arial"/>
          <w:color w:val="161718" w:themeColor="text1"/>
        </w:rPr>
        <w:br/>
      </w:r>
      <w:r w:rsidR="00BC2318" w:rsidRPr="005B66F7">
        <w:rPr>
          <w:rFonts w:ascii="Arial" w:hAnsi="Arial" w:cs="Arial"/>
          <w:color w:val="161718" w:themeColor="text1"/>
        </w:rPr>
        <w:t>Because of the rapidly evolving amount of JavaScript frameworks, it is a challenge for developers and companies to select the most appropriate one for their specific needs. The choice of a framework can impact the efficiency, maintainability, and performance of web applications.</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49312945"/>
      <w:r w:rsidRPr="005B66F7">
        <w:rPr>
          <w:sz w:val="36"/>
          <w:szCs w:val="14"/>
        </w:rPr>
        <w:t>Main question:</w:t>
      </w:r>
      <w:bookmarkEnd w:id="2"/>
    </w:p>
    <w:p w14:paraId="629F468B" w14:textId="77777777" w:rsidR="00FF76D5" w:rsidRPr="005B66F7" w:rsidRDefault="00FF76D5" w:rsidP="0098206C">
      <w:pPr>
        <w:spacing w:before="240" w:line="240" w:lineRule="auto"/>
        <w:rPr>
          <w:rFonts w:ascii="Arial" w:hAnsi="Arial" w:cs="Arial"/>
          <w:color w:val="161718" w:themeColor="text1"/>
        </w:rPr>
      </w:pPr>
      <w:r w:rsidRPr="005B66F7">
        <w:rPr>
          <w:rFonts w:ascii="Arial" w:hAnsi="Arial" w:cs="Arial"/>
          <w:color w:val="161718" w:themeColor="text1"/>
        </w:rPr>
        <w:t>Which JavaScript framework is most suitable for developing an online education platform?</w:t>
      </w:r>
      <w:r w:rsidRPr="005B66F7">
        <w:rPr>
          <w:rFonts w:ascii="Arial" w:hAnsi="Arial" w:cs="Arial"/>
          <w:color w:val="161718" w:themeColor="text1"/>
        </w:rPr>
        <w:br/>
      </w:r>
    </w:p>
    <w:p w14:paraId="2DB867D0" w14:textId="7962C044" w:rsidR="0098206C" w:rsidRPr="005B66F7" w:rsidRDefault="00C60E22" w:rsidP="00C60E22">
      <w:pPr>
        <w:pStyle w:val="Heading2"/>
        <w:spacing w:before="240"/>
        <w:rPr>
          <w:sz w:val="36"/>
          <w:szCs w:val="14"/>
        </w:rPr>
      </w:pPr>
      <w:bookmarkStart w:id="3" w:name="_Toc149312946"/>
      <w:r>
        <w:rPr>
          <w:sz w:val="36"/>
          <w:szCs w:val="14"/>
        </w:rPr>
        <w:softHyphen/>
      </w:r>
      <w:r w:rsidR="00FF76D5" w:rsidRPr="005B66F7">
        <w:rPr>
          <w:sz w:val="36"/>
          <w:szCs w:val="14"/>
        </w:rPr>
        <w:t>Sub-questions:</w:t>
      </w:r>
      <w:bookmarkEnd w:id="3"/>
    </w:p>
    <w:p w14:paraId="5A00F053" w14:textId="35DD5FA3" w:rsidR="005279A1"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 the</w:t>
      </w:r>
      <w:r w:rsidR="00DA1BBE" w:rsidRPr="005B66F7">
        <w:rPr>
          <w:rFonts w:ascii="Arial" w:hAnsi="Arial" w:cs="Arial"/>
          <w:color w:val="161718" w:themeColor="text1"/>
          <w:szCs w:val="10"/>
        </w:rPr>
        <w:t xml:space="preserve"> top three</w:t>
      </w:r>
      <w:r w:rsidRPr="005B66F7">
        <w:rPr>
          <w:rFonts w:ascii="Arial" w:hAnsi="Arial" w:cs="Arial"/>
          <w:color w:val="161718" w:themeColor="text1"/>
          <w:szCs w:val="10"/>
        </w:rPr>
        <w:t xml:space="preserve"> most popular JavaScript frameworks?</w:t>
      </w:r>
    </w:p>
    <w:p w14:paraId="6BC2EF2C" w14:textId="737B7AC7" w:rsidR="005279A1" w:rsidRPr="005B66F7"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documentation, information about strengths and weaknesses </w:t>
      </w:r>
      <w:r w:rsidR="00120C81">
        <w:rPr>
          <w:rFonts w:ascii="Arial" w:hAnsi="Arial" w:cs="Arial"/>
          <w:color w:val="161718" w:themeColor="text1"/>
          <w:szCs w:val="10"/>
        </w:rPr>
        <w:t xml:space="preserve">can be found </w:t>
      </w:r>
      <w:r w:rsidR="00EF3019" w:rsidRPr="005B66F7">
        <w:rPr>
          <w:rFonts w:ascii="Arial" w:hAnsi="Arial" w:cs="Arial"/>
          <w:color w:val="161718" w:themeColor="text1"/>
          <w:szCs w:val="10"/>
        </w:rPr>
        <w:t>of the most popular frameworks.</w:t>
      </w:r>
    </w:p>
    <w:p w14:paraId="46349644" w14:textId="6CF3AC2B" w:rsidR="00EF3019" w:rsidRPr="005B66F7" w:rsidRDefault="007E0721"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SWOT analysis: By conducting a SWOT analysis for each framework, identify the strengths, weakness, </w:t>
      </w:r>
      <w:r w:rsidR="007C4D18" w:rsidRPr="005B66F7">
        <w:rPr>
          <w:rFonts w:ascii="Arial" w:hAnsi="Arial" w:cs="Arial"/>
          <w:color w:val="161718" w:themeColor="text1"/>
          <w:szCs w:val="10"/>
        </w:rPr>
        <w:t>opportunities,</w:t>
      </w:r>
      <w:r w:rsidRPr="005B66F7">
        <w:rPr>
          <w:rFonts w:ascii="Arial" w:hAnsi="Arial" w:cs="Arial"/>
          <w:color w:val="161718" w:themeColor="text1"/>
          <w:szCs w:val="10"/>
        </w:rPr>
        <w:t xml:space="preserve"> and threats.</w:t>
      </w:r>
    </w:p>
    <w:p w14:paraId="3420A7E3" w14:textId="364CB174" w:rsidR="00E6276F"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How readily available and comprehensive are the support and resources, including documentation</w:t>
      </w:r>
      <w:r w:rsidR="00E6276F" w:rsidRPr="005B66F7">
        <w:rPr>
          <w:rFonts w:ascii="Arial" w:hAnsi="Arial" w:cs="Arial"/>
          <w:color w:val="161718" w:themeColor="text1"/>
          <w:szCs w:val="10"/>
        </w:rPr>
        <w:t>, community forums,</w:t>
      </w:r>
      <w:r w:rsidRPr="005B66F7">
        <w:rPr>
          <w:rFonts w:ascii="Arial" w:hAnsi="Arial" w:cs="Arial"/>
          <w:color w:val="161718" w:themeColor="text1"/>
          <w:szCs w:val="10"/>
        </w:rPr>
        <w:t xml:space="preserve"> and tutorials, for </w:t>
      </w:r>
      <w:r w:rsidR="00DA1BBE" w:rsidRPr="005B66F7">
        <w:rPr>
          <w:rFonts w:ascii="Arial" w:hAnsi="Arial" w:cs="Arial"/>
          <w:color w:val="161718" w:themeColor="text1"/>
          <w:szCs w:val="10"/>
        </w:rPr>
        <w:t xml:space="preserve">the most </w:t>
      </w:r>
      <w:r w:rsidR="00E6276F" w:rsidRPr="005B66F7">
        <w:rPr>
          <w:rFonts w:ascii="Arial" w:hAnsi="Arial" w:cs="Arial"/>
          <w:color w:val="161718" w:themeColor="text1"/>
          <w:szCs w:val="10"/>
        </w:rPr>
        <w:t>popular</w:t>
      </w:r>
      <w:r w:rsidRPr="005B66F7">
        <w:rPr>
          <w:rFonts w:ascii="Arial" w:hAnsi="Arial" w:cs="Arial"/>
          <w:color w:val="161718" w:themeColor="text1"/>
          <w:szCs w:val="10"/>
        </w:rPr>
        <w:t xml:space="preserve"> framework</w:t>
      </w:r>
      <w:r w:rsidR="00E6276F" w:rsidRPr="005B66F7">
        <w:rPr>
          <w:rFonts w:ascii="Arial" w:hAnsi="Arial" w:cs="Arial"/>
          <w:color w:val="161718" w:themeColor="text1"/>
          <w:szCs w:val="10"/>
        </w:rPr>
        <w:t>s</w:t>
      </w:r>
      <w:r w:rsidRPr="005B66F7">
        <w:rPr>
          <w:rFonts w:ascii="Arial" w:hAnsi="Arial" w:cs="Arial"/>
          <w:color w:val="161718" w:themeColor="text1"/>
          <w:szCs w:val="10"/>
        </w:rPr>
        <w:t>?</w:t>
      </w:r>
    </w:p>
    <w:p w14:paraId="5A2681FB" w14:textId="46FF5A6C" w:rsidR="006C2DC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A. 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The most active community can be found for all of the popular frameworks.</w:t>
      </w:r>
    </w:p>
    <w:p w14:paraId="3B9A5D8B" w14:textId="7A16CA0F" w:rsidR="006C17D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 xml:space="preserve">B. </w:t>
      </w:r>
      <w:r w:rsidR="009E7011" w:rsidRPr="005B66F7">
        <w:rPr>
          <w:rFonts w:ascii="Arial" w:hAnsi="Arial" w:cs="Arial"/>
          <w:color w:val="161718" w:themeColor="text1"/>
          <w:szCs w:val="10"/>
        </w:rPr>
        <w:t>Survey</w:t>
      </w:r>
      <w:r w:rsidR="002B4A84">
        <w:rPr>
          <w:rFonts w:ascii="Arial" w:hAnsi="Arial" w:cs="Arial"/>
          <w:color w:val="161718" w:themeColor="text1"/>
          <w:szCs w:val="10"/>
        </w:rPr>
        <w:t xml:space="preserve">: By conducting a survey for a large forum </w:t>
      </w:r>
      <w:r w:rsidR="0070091E">
        <w:rPr>
          <w:rFonts w:ascii="Arial" w:hAnsi="Arial" w:cs="Arial"/>
          <w:color w:val="161718" w:themeColor="text1"/>
          <w:szCs w:val="10"/>
        </w:rPr>
        <w:t xml:space="preserve">information can be </w:t>
      </w:r>
      <w:r w:rsidR="002B4A84">
        <w:rPr>
          <w:rFonts w:ascii="Arial" w:hAnsi="Arial" w:cs="Arial"/>
          <w:color w:val="161718" w:themeColor="text1"/>
          <w:szCs w:val="10"/>
        </w:rPr>
        <w:t>receive</w:t>
      </w:r>
      <w:r w:rsidR="0070091E">
        <w:rPr>
          <w:rFonts w:ascii="Arial" w:hAnsi="Arial" w:cs="Arial"/>
          <w:color w:val="161718" w:themeColor="text1"/>
          <w:szCs w:val="10"/>
        </w:rPr>
        <w:t>d</w:t>
      </w:r>
      <w:r w:rsidR="002B4A84">
        <w:rPr>
          <w:rFonts w:ascii="Arial" w:hAnsi="Arial" w:cs="Arial"/>
          <w:color w:val="161718" w:themeColor="text1"/>
          <w:szCs w:val="10"/>
        </w:rPr>
        <w:t xml:space="preserve"> about what the community uses.</w:t>
      </w:r>
    </w:p>
    <w:p w14:paraId="17A55349" w14:textId="1010E50D" w:rsidR="006C17DD" w:rsidRPr="005B66F7" w:rsidRDefault="006C17DD">
      <w:pPr>
        <w:spacing w:after="200"/>
        <w:rPr>
          <w:rFonts w:ascii="Arial" w:hAnsi="Arial" w:cs="Arial"/>
          <w:color w:val="161718" w:themeColor="text1"/>
          <w:szCs w:val="10"/>
        </w:rPr>
      </w:pP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604DBF28" w:rsidR="002F62A6" w:rsidRPr="005B66F7" w:rsidRDefault="00E6276F"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the built-in security protections and vulnerabilities in</w:t>
      </w:r>
      <w:r w:rsidR="00DA1BBE" w:rsidRPr="005B66F7">
        <w:rPr>
          <w:rFonts w:ascii="Arial" w:hAnsi="Arial" w:cs="Arial"/>
          <w:color w:val="161718" w:themeColor="text1"/>
          <w:szCs w:val="10"/>
        </w:rPr>
        <w:t xml:space="preserve"> top three most</w:t>
      </w:r>
      <w:r w:rsidRPr="005B66F7">
        <w:rPr>
          <w:rFonts w:ascii="Arial" w:hAnsi="Arial" w:cs="Arial"/>
          <w:color w:val="161718" w:themeColor="text1"/>
          <w:szCs w:val="10"/>
        </w:rPr>
        <w:t xml:space="preserve"> popular frameworks?</w:t>
      </w:r>
    </w:p>
    <w:p w14:paraId="555ADA7A" w14:textId="116E2486" w:rsidR="007E0721" w:rsidRPr="005B66F7" w:rsidRDefault="00DC357D"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Problem analysis</w:t>
      </w:r>
      <w:r w:rsidR="007E0721" w:rsidRPr="005B66F7">
        <w:rPr>
          <w:rFonts w:ascii="Arial" w:hAnsi="Arial" w:cs="Arial"/>
          <w:color w:val="161718" w:themeColor="text1"/>
          <w:szCs w:val="10"/>
        </w:rPr>
        <w:t xml:space="preserve">: </w:t>
      </w:r>
      <w:r>
        <w:rPr>
          <w:rFonts w:ascii="Arial" w:hAnsi="Arial" w:cs="Arial"/>
          <w:color w:val="161718" w:themeColor="text1"/>
          <w:szCs w:val="10"/>
        </w:rPr>
        <w:t>Research what the most popular vulnerabilities and attacks are towards frameworks. And how different frameworks find solutions for these problems.</w:t>
      </w:r>
    </w:p>
    <w:p w14:paraId="4A97AE74" w14:textId="56481606" w:rsidR="007E0721" w:rsidRPr="005B66F7" w:rsidRDefault="00D568D7"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Document analysis</w:t>
      </w:r>
      <w:r w:rsidR="007E0721" w:rsidRPr="005B66F7">
        <w:rPr>
          <w:rFonts w:ascii="Arial" w:hAnsi="Arial" w:cs="Arial"/>
          <w:color w:val="161718" w:themeColor="text1"/>
          <w:szCs w:val="10"/>
        </w:rPr>
        <w:t xml:space="preserve">: By researching online guides and forums, a general idea </w:t>
      </w:r>
      <w:r w:rsidR="0070091E">
        <w:rPr>
          <w:rFonts w:ascii="Arial" w:hAnsi="Arial" w:cs="Arial"/>
          <w:color w:val="161718" w:themeColor="text1"/>
          <w:szCs w:val="10"/>
        </w:rPr>
        <w:t xml:space="preserve">can be formed </w:t>
      </w:r>
      <w:r w:rsidR="007E0721" w:rsidRPr="005B66F7">
        <w:rPr>
          <w:rFonts w:ascii="Arial" w:hAnsi="Arial" w:cs="Arial"/>
          <w:color w:val="161718" w:themeColor="text1"/>
          <w:szCs w:val="10"/>
        </w:rPr>
        <w:t>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34AA394" w:rsidR="001D31B4" w:rsidRPr="005B66F7" w:rsidRDefault="002F62A6" w:rsidP="00EF3019">
      <w:pPr>
        <w:pStyle w:val="ListParagraph"/>
        <w:numPr>
          <w:ilvl w:val="0"/>
          <w:numId w:val="1"/>
        </w:numPr>
        <w:spacing w:before="240" w:after="200" w:line="240" w:lineRule="auto"/>
        <w:rPr>
          <w:rFonts w:ascii="Arial" w:eastAsia="Times New Roman" w:hAnsi="Arial" w:cs="Arial"/>
          <w:b/>
          <w:color w:val="auto"/>
          <w:sz w:val="36"/>
          <w:szCs w:val="14"/>
        </w:rPr>
      </w:pPr>
      <w:r w:rsidRPr="005B66F7">
        <w:rPr>
          <w:rFonts w:ascii="Arial" w:hAnsi="Arial" w:cs="Arial"/>
          <w:color w:val="161718" w:themeColor="text1"/>
          <w:szCs w:val="10"/>
        </w:rPr>
        <w:t>How easily can each framework be customized to meet the specific needs</w:t>
      </w:r>
      <w:r w:rsidR="00DA1BBE" w:rsidRPr="005B66F7">
        <w:rPr>
          <w:rFonts w:ascii="Arial" w:hAnsi="Arial" w:cs="Arial"/>
          <w:color w:val="161718" w:themeColor="text1"/>
          <w:szCs w:val="10"/>
        </w:rPr>
        <w:t xml:space="preserve"> </w:t>
      </w:r>
      <w:r w:rsidRPr="005B66F7">
        <w:rPr>
          <w:rFonts w:ascii="Arial" w:hAnsi="Arial" w:cs="Arial"/>
          <w:color w:val="161718" w:themeColor="text1"/>
          <w:szCs w:val="10"/>
        </w:rPr>
        <w:t>and features required for an online education platform?</w:t>
      </w:r>
    </w:p>
    <w:p w14:paraId="4647C0CC" w14:textId="06B5CB7A"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Best good and bad </w:t>
      </w:r>
      <w:r w:rsidR="005713A6" w:rsidRPr="005B66F7">
        <w:rPr>
          <w:rFonts w:ascii="Arial" w:eastAsia="Times New Roman" w:hAnsi="Arial" w:cs="Arial"/>
          <w:bCs/>
          <w:color w:val="auto"/>
          <w:szCs w:val="10"/>
        </w:rPr>
        <w:t>practices: By viewing existing projects,</w:t>
      </w:r>
      <w:r w:rsidR="0070091E">
        <w:rPr>
          <w:rFonts w:ascii="Arial" w:eastAsia="Times New Roman" w:hAnsi="Arial" w:cs="Arial"/>
          <w:bCs/>
          <w:color w:val="auto"/>
          <w:szCs w:val="10"/>
        </w:rPr>
        <w:t xml:space="preserve"> it’s possible to see how other </w:t>
      </w:r>
      <w:r w:rsidR="009D3247" w:rsidRPr="005B66F7">
        <w:rPr>
          <w:rFonts w:ascii="Arial" w:eastAsia="Times New Roman" w:hAnsi="Arial" w:cs="Arial"/>
          <w:bCs/>
          <w:color w:val="auto"/>
          <w:szCs w:val="10"/>
        </w:rPr>
        <w:t>developers managed to customize their needs and features with a specific framework.</w:t>
      </w:r>
    </w:p>
    <w:p w14:paraId="3C13CFD8" w14:textId="12480845" w:rsidR="001D31B4" w:rsidRPr="002B4A84"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w:t>
      </w:r>
      <w:r w:rsidR="005713A6" w:rsidRPr="005B66F7">
        <w:rPr>
          <w:rFonts w:ascii="Arial" w:eastAsia="Times New Roman" w:hAnsi="Arial" w:cs="Arial"/>
          <w:bCs/>
          <w:color w:val="auto"/>
          <w:szCs w:val="10"/>
        </w:rPr>
        <w:t xml:space="preserve"> By looking at what other people are using and how they are customizing their </w:t>
      </w:r>
      <w:r w:rsidR="0070091E">
        <w:rPr>
          <w:rFonts w:ascii="Arial" w:eastAsia="Times New Roman" w:hAnsi="Arial" w:cs="Arial"/>
          <w:bCs/>
          <w:color w:val="auto"/>
          <w:szCs w:val="10"/>
        </w:rPr>
        <w:t>framework, and whether this could be a good fit for an online education platform.</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49312947"/>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49312948"/>
      <w:r w:rsidRPr="005B66F7">
        <w:rPr>
          <w:sz w:val="36"/>
          <w:szCs w:val="14"/>
        </w:rPr>
        <w:t>Sub-question 1:</w:t>
      </w:r>
      <w:bookmarkEnd w:id="5"/>
    </w:p>
    <w:p w14:paraId="2EF7D14F" w14:textId="77777777" w:rsidR="00DA1BBE" w:rsidRPr="005B66F7" w:rsidRDefault="00DA1BBE" w:rsidP="00DA1BBE">
      <w:pPr>
        <w:spacing w:before="240" w:after="200" w:line="240" w:lineRule="auto"/>
        <w:rPr>
          <w:rFonts w:ascii="Arial" w:hAnsi="Arial" w:cs="Arial"/>
          <w:b/>
          <w:bCs/>
          <w:color w:val="161718" w:themeColor="text1"/>
          <w:szCs w:val="10"/>
        </w:rPr>
      </w:pPr>
      <w:r w:rsidRPr="005B66F7">
        <w:rPr>
          <w:rFonts w:ascii="Arial" w:hAnsi="Arial" w:cs="Arial"/>
          <w:b/>
          <w:bCs/>
          <w:color w:val="161718" w:themeColor="text1"/>
          <w:szCs w:val="10"/>
        </w:rPr>
        <w:t>What are strengths and weaknesses for the top three most popular JavaScript frameworks?</w:t>
      </w:r>
    </w:p>
    <w:p w14:paraId="2C99F188" w14:textId="1FA8DBCD" w:rsidR="002678E0" w:rsidRPr="005B66F7" w:rsidRDefault="00E0303E"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JavaScript frameworks differ in many ways, </w:t>
      </w:r>
      <w:r w:rsidR="00A7765C" w:rsidRPr="005B66F7">
        <w:rPr>
          <w:rFonts w:ascii="Arial" w:hAnsi="Arial" w:cs="Arial"/>
          <w:color w:val="161718" w:themeColor="text1"/>
          <w:szCs w:val="10"/>
        </w:rPr>
        <w:t>the frameworks each have their own unique strengths and weaknesses.</w:t>
      </w:r>
      <w:r w:rsidR="00911FAB" w:rsidRPr="005B66F7">
        <w:rPr>
          <w:rFonts w:ascii="Arial" w:hAnsi="Arial" w:cs="Arial"/>
          <w:color w:val="161718" w:themeColor="text1"/>
          <w:szCs w:val="10"/>
        </w:rPr>
        <w:t xml:space="preserve"> All these popular frameworks are under active development. Meaning they regularly release new</w:t>
      </w:r>
      <w:r w:rsidR="00D9558B" w:rsidRPr="005B66F7">
        <w:rPr>
          <w:rFonts w:ascii="Arial" w:hAnsi="Arial" w:cs="Arial"/>
          <w:color w:val="161718" w:themeColor="text1"/>
          <w:szCs w:val="10"/>
        </w:rPr>
        <w:t xml:space="preserve"> </w:t>
      </w:r>
      <w:r w:rsidR="00911FAB" w:rsidRPr="005B66F7">
        <w:rPr>
          <w:rFonts w:ascii="Arial" w:hAnsi="Arial" w:cs="Arial"/>
          <w:color w:val="161718" w:themeColor="text1"/>
          <w:szCs w:val="10"/>
        </w:rPr>
        <w:t>versions</w:t>
      </w:r>
      <w:r w:rsidR="00D9558B" w:rsidRPr="005B66F7">
        <w:rPr>
          <w:rFonts w:ascii="Arial" w:hAnsi="Arial" w:cs="Arial"/>
          <w:color w:val="161718" w:themeColor="text1"/>
          <w:szCs w:val="10"/>
        </w:rPr>
        <w:t xml:space="preserve"> and community posts which can enhance your development skills.</w:t>
      </w:r>
      <w:r w:rsidR="002678E0" w:rsidRPr="005B66F7">
        <w:rPr>
          <w:rFonts w:ascii="Arial" w:hAnsi="Arial" w:cs="Arial"/>
          <w:color w:val="161718" w:themeColor="text1"/>
          <w:szCs w:val="10"/>
        </w:rPr>
        <w:t xml:space="preserve"> There is no best framework available, however there can be a framework that is most suitable for your personal project requirements and your </w:t>
      </w:r>
      <w:r w:rsidR="00C64F14" w:rsidRPr="005B66F7">
        <w:rPr>
          <w:rFonts w:ascii="Arial" w:hAnsi="Arial" w:cs="Arial"/>
          <w:color w:val="161718" w:themeColor="text1"/>
          <w:szCs w:val="10"/>
        </w:rPr>
        <w:t>experience</w:t>
      </w:r>
      <w:r w:rsidR="002678E0" w:rsidRPr="005B66F7">
        <w:rPr>
          <w:rFonts w:ascii="Arial" w:hAnsi="Arial" w:cs="Arial"/>
          <w:color w:val="161718" w:themeColor="text1"/>
          <w:szCs w:val="10"/>
        </w:rPr>
        <w:t xml:space="preserve"> in working with frameworks.</w:t>
      </w:r>
      <w:r w:rsidR="00C64F14" w:rsidRPr="005B66F7">
        <w:rPr>
          <w:rFonts w:ascii="Arial" w:hAnsi="Arial" w:cs="Arial"/>
          <w:color w:val="161718" w:themeColor="text1"/>
          <w:szCs w:val="10"/>
        </w:rPr>
        <w:t xml:space="preserve"> </w:t>
      </w:r>
      <w:sdt>
        <w:sdtPr>
          <w:rPr>
            <w:rFonts w:ascii="Arial" w:hAnsi="Arial" w:cs="Arial"/>
            <w:color w:val="161718" w:themeColor="text1"/>
            <w:szCs w:val="10"/>
          </w:rPr>
          <w:id w:val="-273488505"/>
          <w:citation/>
        </w:sdtPr>
        <w:sdtContent>
          <w:r w:rsidR="00C64F14" w:rsidRPr="005B66F7">
            <w:rPr>
              <w:rFonts w:ascii="Arial" w:hAnsi="Arial" w:cs="Arial"/>
              <w:color w:val="161718" w:themeColor="text1"/>
              <w:szCs w:val="10"/>
            </w:rPr>
            <w:fldChar w:fldCharType="begin"/>
          </w:r>
          <w:r w:rsidR="00C64F14" w:rsidRPr="005B66F7">
            <w:rPr>
              <w:rFonts w:ascii="Arial" w:hAnsi="Arial" w:cs="Arial"/>
              <w:color w:val="161718" w:themeColor="text1"/>
              <w:szCs w:val="10"/>
            </w:rPr>
            <w:instrText xml:space="preserve"> CITATION Rit22 \l 1043 </w:instrText>
          </w:r>
          <w:r w:rsidR="00C64F14" w:rsidRPr="005B66F7">
            <w:rPr>
              <w:rFonts w:ascii="Arial" w:hAnsi="Arial" w:cs="Arial"/>
              <w:color w:val="161718" w:themeColor="text1"/>
              <w:szCs w:val="10"/>
            </w:rPr>
            <w:fldChar w:fldCharType="separate"/>
          </w:r>
          <w:r w:rsidR="0070091E" w:rsidRPr="0070091E">
            <w:rPr>
              <w:rFonts w:ascii="Arial" w:hAnsi="Arial" w:cs="Arial"/>
              <w:noProof/>
              <w:color w:val="161718" w:themeColor="text1"/>
              <w:szCs w:val="10"/>
            </w:rPr>
            <w:t>(Ritika, 2022)</w:t>
          </w:r>
          <w:r w:rsidR="00C64F14" w:rsidRPr="005B66F7">
            <w:rPr>
              <w:rFonts w:ascii="Arial" w:hAnsi="Arial" w:cs="Arial"/>
              <w:color w:val="161718" w:themeColor="text1"/>
              <w:szCs w:val="10"/>
            </w:rPr>
            <w:fldChar w:fldCharType="end"/>
          </w:r>
        </w:sdtContent>
      </w:sdt>
    </w:p>
    <w:p w14:paraId="09710582" w14:textId="0F132A9E" w:rsidR="00C64F14" w:rsidRPr="005B66F7" w:rsidRDefault="002678E0"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There are multiple differences between these frameworks that are of importance for </w:t>
      </w:r>
      <w:r w:rsidR="00120C81">
        <w:rPr>
          <w:rFonts w:ascii="Arial" w:hAnsi="Arial" w:cs="Arial"/>
          <w:color w:val="161718" w:themeColor="text1"/>
          <w:szCs w:val="10"/>
        </w:rPr>
        <w:t>an online educational platform</w:t>
      </w:r>
      <w:r w:rsidR="008A71CD" w:rsidRPr="005B66F7">
        <w:rPr>
          <w:rFonts w:ascii="Arial" w:hAnsi="Arial" w:cs="Arial"/>
          <w:color w:val="161718" w:themeColor="text1"/>
          <w:szCs w:val="10"/>
        </w:rPr>
        <w:t>, Popularity</w:t>
      </w:r>
      <w:r w:rsidRPr="005B66F7">
        <w:rPr>
          <w:rFonts w:ascii="Arial" w:hAnsi="Arial" w:cs="Arial"/>
          <w:color w:val="161718" w:themeColor="text1"/>
          <w:szCs w:val="10"/>
        </w:rPr>
        <w:t xml:space="preserve"> being one of them</w:t>
      </w:r>
      <w:r w:rsidR="008A71CD" w:rsidRPr="005B66F7">
        <w:rPr>
          <w:rFonts w:ascii="Arial" w:hAnsi="Arial" w:cs="Arial"/>
          <w:color w:val="161718" w:themeColor="text1"/>
          <w:szCs w:val="10"/>
        </w:rPr>
        <w:t>.</w:t>
      </w:r>
      <w:r w:rsidR="006A3478">
        <w:rPr>
          <w:rFonts w:ascii="Arial" w:hAnsi="Arial" w:cs="Arial"/>
          <w:color w:val="161718" w:themeColor="text1"/>
          <w:szCs w:val="10"/>
        </w:rPr>
        <w:t xml:space="preserve"> Benefits of popularity are frequent updates, support and larger documentation</w:t>
      </w:r>
      <w:r w:rsidRPr="005B66F7">
        <w:rPr>
          <w:rFonts w:ascii="Arial" w:hAnsi="Arial" w:cs="Arial"/>
          <w:color w:val="161718" w:themeColor="text1"/>
          <w:szCs w:val="10"/>
        </w:rPr>
        <w:t>.</w:t>
      </w:r>
      <w:r w:rsidR="008A71CD" w:rsidRPr="005B66F7">
        <w:rPr>
          <w:rFonts w:ascii="Arial" w:hAnsi="Arial" w:cs="Arial"/>
          <w:color w:val="161718" w:themeColor="text1"/>
          <w:szCs w:val="10"/>
        </w:rPr>
        <w:t xml:space="preserve"> </w:t>
      </w:r>
      <w:r w:rsidR="00C64F14" w:rsidRPr="005B66F7">
        <w:rPr>
          <w:rFonts w:ascii="Arial" w:hAnsi="Arial" w:cs="Arial"/>
          <w:color w:val="161718" w:themeColor="text1"/>
          <w:szCs w:val="10"/>
        </w:rPr>
        <w:t xml:space="preserve">The most popular framework at this moment is React, with a large community that is actively involved in forums like stack overflow there are a lot of resources and difficulties already </w:t>
      </w:r>
      <w:r w:rsidR="0016497E" w:rsidRPr="005B66F7">
        <w:rPr>
          <w:rFonts w:ascii="Arial" w:hAnsi="Arial" w:cs="Arial"/>
          <w:color w:val="161718" w:themeColor="text1"/>
          <w:szCs w:val="10"/>
        </w:rPr>
        <w:t>available</w:t>
      </w:r>
      <w:r w:rsidR="00C64F14" w:rsidRPr="005B66F7">
        <w:rPr>
          <w:rFonts w:ascii="Arial" w:hAnsi="Arial" w:cs="Arial"/>
          <w:color w:val="161718" w:themeColor="text1"/>
          <w:szCs w:val="10"/>
        </w:rPr>
        <w:t xml:space="preserve"> for use.</w:t>
      </w:r>
      <w:r w:rsidRPr="005B66F7">
        <w:rPr>
          <w:rFonts w:ascii="Arial" w:hAnsi="Arial" w:cs="Arial"/>
          <w:color w:val="161718" w:themeColor="text1"/>
          <w:szCs w:val="10"/>
        </w:rPr>
        <w:t xml:space="preserve"> </w:t>
      </w:r>
      <w:sdt>
        <w:sdtPr>
          <w:rPr>
            <w:rFonts w:ascii="Arial" w:hAnsi="Arial" w:cs="Arial"/>
            <w:color w:val="161718" w:themeColor="text1"/>
            <w:szCs w:val="10"/>
          </w:rPr>
          <w:id w:val="1670053523"/>
          <w:citation/>
        </w:sdtPr>
        <w:sdtContent>
          <w:r w:rsidR="00D540D1" w:rsidRPr="005B66F7">
            <w:rPr>
              <w:rFonts w:ascii="Arial" w:hAnsi="Arial" w:cs="Arial"/>
              <w:color w:val="161718" w:themeColor="text1"/>
              <w:szCs w:val="10"/>
            </w:rPr>
            <w:fldChar w:fldCharType="begin"/>
          </w:r>
          <w:r w:rsidR="00D540D1" w:rsidRPr="005B66F7">
            <w:rPr>
              <w:rFonts w:ascii="Arial" w:hAnsi="Arial" w:cs="Arial"/>
              <w:color w:val="161718" w:themeColor="text1"/>
              <w:szCs w:val="10"/>
            </w:rPr>
            <w:instrText xml:space="preserve"> CITATION Ana19 \l 1043 </w:instrText>
          </w:r>
          <w:r w:rsidR="00D540D1" w:rsidRPr="005B66F7">
            <w:rPr>
              <w:rFonts w:ascii="Arial" w:hAnsi="Arial" w:cs="Arial"/>
              <w:color w:val="161718" w:themeColor="text1"/>
              <w:szCs w:val="10"/>
            </w:rPr>
            <w:fldChar w:fldCharType="separate"/>
          </w:r>
          <w:r w:rsidR="0070091E" w:rsidRPr="0070091E">
            <w:rPr>
              <w:rFonts w:ascii="Arial" w:hAnsi="Arial" w:cs="Arial"/>
              <w:noProof/>
              <w:color w:val="161718" w:themeColor="text1"/>
              <w:szCs w:val="10"/>
            </w:rPr>
            <w:t>(Mahajan, 2019)</w:t>
          </w:r>
          <w:r w:rsidR="00D540D1" w:rsidRPr="005B66F7">
            <w:rPr>
              <w:rFonts w:ascii="Arial" w:hAnsi="Arial" w:cs="Arial"/>
              <w:color w:val="161718" w:themeColor="text1"/>
              <w:szCs w:val="10"/>
            </w:rPr>
            <w:fldChar w:fldCharType="end"/>
          </w:r>
        </w:sdtContent>
      </w:sdt>
      <w:r w:rsidR="00C64F14" w:rsidRPr="005B66F7">
        <w:rPr>
          <w:rFonts w:ascii="Arial" w:hAnsi="Arial" w:cs="Arial"/>
          <w:color w:val="161718" w:themeColor="text1"/>
          <w:szCs w:val="10"/>
        </w:rPr>
        <w:t xml:space="preserve"> </w:t>
      </w:r>
    </w:p>
    <w:p w14:paraId="50F563EE" w14:textId="42EB870D" w:rsidR="006349DB" w:rsidRPr="005B66F7" w:rsidRDefault="00C64F14"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Another key factor that is important for an online learning platform is user experience and engagement</w:t>
      </w:r>
      <w:r w:rsidR="008A71CD" w:rsidRPr="005B66F7">
        <w:rPr>
          <w:rFonts w:ascii="Arial" w:hAnsi="Arial" w:cs="Arial"/>
          <w:color w:val="161718" w:themeColor="text1"/>
          <w:szCs w:val="10"/>
        </w:rPr>
        <w:t xml:space="preserve">, prior to </w:t>
      </w:r>
      <w:r w:rsidR="00120C81">
        <w:rPr>
          <w:rFonts w:ascii="Arial" w:hAnsi="Arial" w:cs="Arial"/>
          <w:color w:val="161718" w:themeColor="text1"/>
          <w:szCs w:val="10"/>
        </w:rPr>
        <w:t>an online education platform</w:t>
      </w:r>
      <w:r w:rsidR="008A71CD" w:rsidRPr="005B66F7">
        <w:rPr>
          <w:rFonts w:ascii="Arial" w:hAnsi="Arial" w:cs="Arial"/>
          <w:color w:val="161718" w:themeColor="text1"/>
          <w:szCs w:val="10"/>
        </w:rPr>
        <w:t xml:space="preserve">, it would be preferable if certain parts of code would be reusable. </w:t>
      </w:r>
      <w:r w:rsidR="007C26A5" w:rsidRPr="005B66F7">
        <w:rPr>
          <w:rFonts w:ascii="Arial" w:hAnsi="Arial" w:cs="Arial"/>
          <w:color w:val="161718" w:themeColor="text1"/>
          <w:szCs w:val="10"/>
        </w:rPr>
        <w:t xml:space="preserve">Considering that </w:t>
      </w:r>
      <w:r w:rsidR="00120C81">
        <w:rPr>
          <w:rFonts w:ascii="Arial" w:hAnsi="Arial" w:cs="Arial"/>
          <w:color w:val="161718" w:themeColor="text1"/>
          <w:szCs w:val="10"/>
        </w:rPr>
        <w:t>an online education platform</w:t>
      </w:r>
      <w:r w:rsidR="007C26A5" w:rsidRPr="005B66F7">
        <w:rPr>
          <w:rFonts w:ascii="Arial" w:hAnsi="Arial" w:cs="Arial"/>
          <w:color w:val="161718" w:themeColor="text1"/>
          <w:szCs w:val="10"/>
        </w:rPr>
        <w:t xml:space="preserve"> uses two front ends with overlapping components</w:t>
      </w:r>
      <w:r w:rsidR="008A71CD" w:rsidRPr="005B66F7">
        <w:rPr>
          <w:rFonts w:ascii="Arial" w:hAnsi="Arial" w:cs="Arial"/>
          <w:color w:val="161718" w:themeColor="text1"/>
          <w:szCs w:val="10"/>
        </w:rPr>
        <w:t>. “React offers a component-based architecture that divides the application’s UI into smaller, reusable components”</w:t>
      </w:r>
      <w:sdt>
        <w:sdtPr>
          <w:rPr>
            <w:rFonts w:ascii="Arial" w:hAnsi="Arial" w:cs="Arial"/>
            <w:color w:val="161718" w:themeColor="text1"/>
            <w:szCs w:val="10"/>
          </w:rPr>
          <w:id w:val="752861840"/>
          <w:citation/>
        </w:sdtPr>
        <w:sdtContent>
          <w:r w:rsidR="008A71CD" w:rsidRPr="005B66F7">
            <w:rPr>
              <w:rFonts w:ascii="Arial" w:hAnsi="Arial" w:cs="Arial"/>
              <w:color w:val="161718" w:themeColor="text1"/>
              <w:szCs w:val="10"/>
            </w:rPr>
            <w:fldChar w:fldCharType="begin"/>
          </w:r>
          <w:r w:rsidR="008A71CD" w:rsidRPr="005B66F7">
            <w:rPr>
              <w:rFonts w:ascii="Arial" w:hAnsi="Arial" w:cs="Arial"/>
              <w:color w:val="161718" w:themeColor="text1"/>
              <w:szCs w:val="10"/>
            </w:rPr>
            <w:instrText xml:space="preserve"> CITATION Lya23 \l 1043 </w:instrText>
          </w:r>
          <w:r w:rsidR="008A71CD" w:rsidRPr="005B66F7">
            <w:rPr>
              <w:rFonts w:ascii="Arial" w:hAnsi="Arial" w:cs="Arial"/>
              <w:color w:val="161718" w:themeColor="text1"/>
              <w:szCs w:val="10"/>
            </w:rPr>
            <w:fldChar w:fldCharType="separate"/>
          </w:r>
          <w:r w:rsidR="0070091E">
            <w:rPr>
              <w:rFonts w:ascii="Arial" w:hAnsi="Arial" w:cs="Arial"/>
              <w:noProof/>
              <w:color w:val="161718" w:themeColor="text1"/>
              <w:szCs w:val="10"/>
            </w:rPr>
            <w:t xml:space="preserve"> </w:t>
          </w:r>
          <w:r w:rsidR="0070091E" w:rsidRPr="0070091E">
            <w:rPr>
              <w:rFonts w:ascii="Arial" w:hAnsi="Arial" w:cs="Arial"/>
              <w:noProof/>
              <w:color w:val="161718" w:themeColor="text1"/>
              <w:szCs w:val="10"/>
            </w:rPr>
            <w:t>(Laurent, 2023)</w:t>
          </w:r>
          <w:r w:rsidR="008A71CD" w:rsidRPr="005B66F7">
            <w:rPr>
              <w:rFonts w:ascii="Arial" w:hAnsi="Arial" w:cs="Arial"/>
              <w:color w:val="161718" w:themeColor="text1"/>
              <w:szCs w:val="10"/>
            </w:rPr>
            <w:fldChar w:fldCharType="end"/>
          </w:r>
        </w:sdtContent>
      </w:sdt>
      <w:r w:rsidR="001169E7" w:rsidRPr="005B66F7">
        <w:rPr>
          <w:rFonts w:ascii="Arial" w:hAnsi="Arial" w:cs="Arial"/>
          <w:color w:val="161718" w:themeColor="text1"/>
          <w:szCs w:val="10"/>
        </w:rPr>
        <w:t xml:space="preserve">. </w:t>
      </w:r>
      <w:r w:rsidR="0016497E">
        <w:rPr>
          <w:rFonts w:ascii="Arial" w:hAnsi="Arial" w:cs="Arial"/>
          <w:color w:val="161718" w:themeColor="text1"/>
          <w:szCs w:val="10"/>
        </w:rPr>
        <w:t xml:space="preserve">This component-based architecture is also enforced by all the other </w:t>
      </w:r>
      <w:r w:rsidR="00FA7762">
        <w:rPr>
          <w:rFonts w:ascii="Arial" w:hAnsi="Arial" w:cs="Arial"/>
          <w:color w:val="161718" w:themeColor="text1"/>
          <w:szCs w:val="10"/>
        </w:rPr>
        <w:t>frameworks.</w:t>
      </w:r>
      <w:r w:rsidR="00FA7762" w:rsidRPr="005B66F7">
        <w:rPr>
          <w:rFonts w:ascii="Arial" w:hAnsi="Arial" w:cs="Arial"/>
          <w:color w:val="161718" w:themeColor="text1"/>
          <w:szCs w:val="10"/>
        </w:rPr>
        <w:t xml:space="preserve"> This</w:t>
      </w:r>
      <w:r w:rsidR="001169E7" w:rsidRPr="005B66F7">
        <w:rPr>
          <w:rFonts w:ascii="Arial" w:hAnsi="Arial" w:cs="Arial"/>
          <w:color w:val="161718" w:themeColor="text1"/>
          <w:szCs w:val="10"/>
        </w:rPr>
        <w:t xml:space="preserve"> architecture provides reusability and customization and can therefore be used in different parts of the application as well as swapping components based on user preferences or behaviour. Hence for an online education platform this architecture would be ideal since users and teachers like to view components in a different way or personalize them.</w:t>
      </w:r>
      <w:r w:rsidR="0016497E">
        <w:rPr>
          <w:rFonts w:ascii="Arial" w:hAnsi="Arial" w:cs="Arial"/>
          <w:color w:val="161718" w:themeColor="text1"/>
          <w:szCs w:val="10"/>
        </w:rPr>
        <w:t xml:space="preserve"> </w:t>
      </w:r>
      <w:r w:rsidR="001169E7" w:rsidRPr="005B66F7">
        <w:rPr>
          <w:rFonts w:ascii="Arial" w:hAnsi="Arial" w:cs="Arial"/>
          <w:color w:val="161718" w:themeColor="text1"/>
          <w:szCs w:val="10"/>
        </w:rPr>
        <w:t xml:space="preserve"> </w:t>
      </w:r>
    </w:p>
    <w:p w14:paraId="38CB18B1" w14:textId="77777777" w:rsidR="00BC430D" w:rsidRPr="005B66F7" w:rsidRDefault="00BC430D" w:rsidP="00DA1BBE">
      <w:pPr>
        <w:spacing w:before="240" w:after="200" w:line="240" w:lineRule="auto"/>
        <w:rPr>
          <w:rFonts w:ascii="Arial" w:hAnsi="Arial" w:cs="Arial"/>
          <w:color w:val="161718" w:themeColor="text1"/>
          <w:szCs w:val="10"/>
        </w:rPr>
      </w:pPr>
    </w:p>
    <w:p w14:paraId="3CCE9CCA" w14:textId="77777777" w:rsidR="00BC430D" w:rsidRDefault="00BC430D" w:rsidP="00DA1BBE">
      <w:pPr>
        <w:spacing w:before="240" w:after="200" w:line="240" w:lineRule="auto"/>
        <w:rPr>
          <w:rFonts w:ascii="Arial" w:hAnsi="Arial" w:cs="Arial"/>
          <w:color w:val="161718" w:themeColor="text1"/>
          <w:szCs w:val="10"/>
        </w:rPr>
      </w:pPr>
    </w:p>
    <w:p w14:paraId="1CC3E3E4" w14:textId="77777777" w:rsidR="0017715D" w:rsidRDefault="0017715D" w:rsidP="00DA1BBE">
      <w:pPr>
        <w:spacing w:before="240" w:after="200" w:line="240" w:lineRule="auto"/>
        <w:rPr>
          <w:rFonts w:ascii="Arial" w:hAnsi="Arial" w:cs="Arial"/>
          <w:color w:val="161718" w:themeColor="text1"/>
          <w:szCs w:val="10"/>
        </w:rPr>
      </w:pPr>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49312949"/>
      <w:r w:rsidRPr="005E4503">
        <w:rPr>
          <w:sz w:val="36"/>
          <w:szCs w:val="36"/>
        </w:rPr>
        <w:lastRenderedPageBreak/>
        <w:t>Sub-question 2</w:t>
      </w:r>
      <w:r w:rsidR="009D5BB2">
        <w:rPr>
          <w:sz w:val="36"/>
          <w:szCs w:val="36"/>
        </w:rPr>
        <w:t>:</w:t>
      </w:r>
      <w:bookmarkEnd w:id="6"/>
    </w:p>
    <w:p w14:paraId="39444FF9" w14:textId="7F38356C" w:rsidR="009D5BB2" w:rsidRDefault="00647824" w:rsidP="009D5BB2">
      <w:pPr>
        <w:keepNext/>
      </w:pPr>
      <w:bookmarkStart w:id="7" w:name="_Toc147496548"/>
      <w:r w:rsidRPr="00AE1584">
        <w:rPr>
          <w:rFonts w:ascii="Arial" w:hAnsi="Arial" w:cs="Arial"/>
          <w:noProof/>
          <w:color w:val="auto"/>
        </w:rPr>
        <mc:AlternateContent>
          <mc:Choice Requires="wps">
            <w:drawing>
              <wp:anchor distT="0" distB="0" distL="114300" distR="114300" simplePos="0" relativeHeight="251661312" behindDoc="0" locked="0" layoutInCell="1" allowOverlap="1" wp14:anchorId="36BA9033" wp14:editId="07B3FB0C">
                <wp:simplePos x="0" y="0"/>
                <wp:positionH relativeFrom="margin">
                  <wp:align>right</wp:align>
                </wp:positionH>
                <wp:positionV relativeFrom="paragraph">
                  <wp:posOffset>5052060</wp:posOffset>
                </wp:positionV>
                <wp:extent cx="60674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067425" cy="247650"/>
                        </a:xfrm>
                        <a:prstGeom prst="rect">
                          <a:avLst/>
                        </a:prstGeom>
                        <a:solidFill>
                          <a:schemeClr val="lt1"/>
                        </a:solidFill>
                        <a:ln w="6350">
                          <a:solidFill>
                            <a:schemeClr val="bg2">
                              <a:lumMod val="75000"/>
                            </a:schemeClr>
                          </a:solidFill>
                        </a:ln>
                      </wps:spPr>
                      <wps:txb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9033" id="Text Box 22" o:spid="_x0000_s1031" type="#_x0000_t202" style="position:absolute;margin-left:426.55pt;margin-top:397.8pt;width:477.75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" fillcolor="white [3201]" strokecolor="#a9acb0 [2414]" strokeweight=".5pt">
                <v:textbo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v:textbox>
                <w10:wrap anchorx="margin"/>
              </v:shape>
            </w:pict>
          </mc:Fallback>
        </mc:AlternateContent>
      </w:r>
      <w:r w:rsidR="009D5BB2" w:rsidRPr="00AE1584">
        <w:rPr>
          <w:rFonts w:ascii="Arial" w:hAnsi="Arial" w:cs="Arial"/>
          <w:color w:val="auto"/>
        </w:rPr>
        <w:t>To know how readable and comprehensive a community is we must know the certain attraction to a framework and how many people interact with it. One way to do this would be social media, how active is a popular framework on different social media sites and how many users interact with this framework? I have done some research and put these numbers in visual graphs. React is the framework with the most interaction.</w:t>
      </w:r>
      <w:bookmarkEnd w:id="7"/>
      <w:r w:rsidR="009D5BB2">
        <w:rPr>
          <w:color w:val="auto"/>
        </w:rPr>
        <w:br/>
      </w:r>
      <w:r w:rsidR="009D5BB2">
        <w:rPr>
          <w:noProof/>
        </w:rPr>
        <w:drawing>
          <wp:inline distT="0" distB="0" distL="0" distR="0" wp14:anchorId="62EFDEE1" wp14:editId="54F86A48">
            <wp:extent cx="6097270" cy="3664585"/>
            <wp:effectExtent l="0" t="0" r="0" b="0"/>
            <wp:docPr id="19"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65C044AB" w14:textId="5F0142D1" w:rsidR="009D5BB2" w:rsidRDefault="009D5BB2" w:rsidP="009D5BB2">
      <w:pPr>
        <w:rPr>
          <w:color w:val="auto"/>
        </w:rPr>
      </w:pPr>
    </w:p>
    <w:p w14:paraId="013FA894" w14:textId="25DF21A9" w:rsidR="009D5BB2" w:rsidRDefault="0087791D" w:rsidP="009D5BB2">
      <w:pPr>
        <w:keepNext/>
      </w:pPr>
      <w:r>
        <w:rPr>
          <w:noProof/>
          <w:color w:val="auto"/>
        </w:rPr>
        <w:lastRenderedPageBreak/>
        <mc:AlternateContent>
          <mc:Choice Requires="wps">
            <w:drawing>
              <wp:anchor distT="0" distB="0" distL="114300" distR="114300" simplePos="0" relativeHeight="251660799" behindDoc="0" locked="0" layoutInCell="1" allowOverlap="1" wp14:anchorId="2349FF75" wp14:editId="7F39D383">
                <wp:simplePos x="0" y="0"/>
                <wp:positionH relativeFrom="margin">
                  <wp:align>left</wp:align>
                </wp:positionH>
                <wp:positionV relativeFrom="paragraph">
                  <wp:posOffset>3556166</wp:posOffset>
                </wp:positionV>
                <wp:extent cx="6090699" cy="238539"/>
                <wp:effectExtent l="0" t="0" r="24765" b="28575"/>
                <wp:wrapNone/>
                <wp:docPr id="23" name="Text Box 23"/>
                <wp:cNvGraphicFramePr/>
                <a:graphic xmlns:a="http://schemas.openxmlformats.org/drawingml/2006/main">
                  <a:graphicData uri="http://schemas.microsoft.com/office/word/2010/wordprocessingShape">
                    <wps:wsp>
                      <wps:cNvSpPr txBox="1"/>
                      <wps:spPr>
                        <a:xfrm>
                          <a:off x="0" y="0"/>
                          <a:ext cx="6090699" cy="238539"/>
                        </a:xfrm>
                        <a:prstGeom prst="rect">
                          <a:avLst/>
                        </a:prstGeom>
                        <a:solidFill>
                          <a:schemeClr val="lt1"/>
                        </a:solidFill>
                        <a:ln w="6350">
                          <a:solidFill>
                            <a:schemeClr val="bg2">
                              <a:lumMod val="75000"/>
                            </a:schemeClr>
                          </a:solidFill>
                        </a:ln>
                      </wps:spPr>
                      <wps:txb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FF75" id="Text Box 23" o:spid="_x0000_s1032" type="#_x0000_t202" style="position:absolute;margin-left:0;margin-top:280pt;width:479.6pt;height:18.8pt;z-index:2516607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" fillcolor="white [3201]" strokecolor="#a9acb0 [2414]" strokeweight=".5pt">
                <v:textbo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v:textbox>
                <w10:wrap anchorx="margin"/>
              </v:shape>
            </w:pict>
          </mc:Fallback>
        </mc:AlternateContent>
      </w:r>
      <w:r w:rsidR="009D5BB2">
        <w:rPr>
          <w:noProof/>
        </w:rPr>
        <w:drawing>
          <wp:inline distT="0" distB="0" distL="0" distR="0" wp14:anchorId="551B16B7" wp14:editId="5E77566C">
            <wp:extent cx="6097270" cy="3582670"/>
            <wp:effectExtent l="0" t="0" r="0" b="0"/>
            <wp:docPr id="17" name="Picture 17" descr="A graph of different p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pos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02318E6D" w14:textId="49FDBA41" w:rsidR="00647824" w:rsidRDefault="00647824" w:rsidP="009D5BB2">
      <w:pPr>
        <w:keepNext/>
      </w:pPr>
    </w:p>
    <w:p w14:paraId="3DC8F8B3" w14:textId="63456372" w:rsidR="009D5BB2" w:rsidRDefault="00647824" w:rsidP="009D5BB2">
      <w:pPr>
        <w:keepNext/>
      </w:pPr>
      <w:r>
        <w:rPr>
          <w:noProof/>
          <w:color w:val="auto"/>
        </w:rPr>
        <mc:AlternateContent>
          <mc:Choice Requires="wps">
            <w:drawing>
              <wp:anchor distT="0" distB="0" distL="114300" distR="114300" simplePos="0" relativeHeight="251665408" behindDoc="0" locked="0" layoutInCell="1" allowOverlap="1" wp14:anchorId="5AD819B3" wp14:editId="6E2A3B79">
                <wp:simplePos x="0" y="0"/>
                <wp:positionH relativeFrom="margin">
                  <wp:align>left</wp:align>
                </wp:positionH>
                <wp:positionV relativeFrom="paragraph">
                  <wp:posOffset>3619943</wp:posOffset>
                </wp:positionV>
                <wp:extent cx="6097270" cy="288980"/>
                <wp:effectExtent l="0" t="0" r="17780" b="15875"/>
                <wp:wrapNone/>
                <wp:docPr id="24" name="Text Box 24"/>
                <wp:cNvGraphicFramePr/>
                <a:graphic xmlns:a="http://schemas.openxmlformats.org/drawingml/2006/main">
                  <a:graphicData uri="http://schemas.microsoft.com/office/word/2010/wordprocessingShape">
                    <wps:wsp>
                      <wps:cNvSpPr txBox="1"/>
                      <wps:spPr>
                        <a:xfrm>
                          <a:off x="0" y="0"/>
                          <a:ext cx="6097270" cy="288980"/>
                        </a:xfrm>
                        <a:prstGeom prst="rect">
                          <a:avLst/>
                        </a:prstGeom>
                        <a:solidFill>
                          <a:schemeClr val="lt1"/>
                        </a:solidFill>
                        <a:ln w="6350">
                          <a:solidFill>
                            <a:schemeClr val="bg2">
                              <a:lumMod val="75000"/>
                            </a:schemeClr>
                          </a:solidFill>
                        </a:ln>
                      </wps:spPr>
                      <wps:txb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19B3" id="Text Box 24" o:spid="_x0000_s1033" type="#_x0000_t202" style="position:absolute;margin-left:0;margin-top:285.05pt;width:480.1pt;height:2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" fillcolor="white [3201]" strokecolor="#a9acb0 [2414]" strokeweight=".5pt">
                <v:textbo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v:textbox>
                <w10:wrap anchorx="margin"/>
              </v:shape>
            </w:pict>
          </mc:Fallback>
        </mc:AlternateContent>
      </w:r>
      <w:r w:rsidR="009D5BB2">
        <w:rPr>
          <w:noProof/>
        </w:rPr>
        <w:drawing>
          <wp:inline distT="0" distB="0" distL="0" distR="0" wp14:anchorId="134CF619" wp14:editId="7E28439F">
            <wp:extent cx="6097270" cy="3664585"/>
            <wp:effectExtent l="0" t="0" r="0" b="0"/>
            <wp:docPr id="18" name="Picture 18"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column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121FC212" w14:textId="5F987C1F" w:rsidR="009D5BB2" w:rsidRDefault="009D5BB2" w:rsidP="009D5BB2"/>
    <w:p w14:paraId="0B71AB59" w14:textId="45D8DBD6" w:rsidR="009D5BB2" w:rsidRDefault="0087791D" w:rsidP="009D5BB2">
      <w:pPr>
        <w:keepNext/>
      </w:pPr>
      <w:r>
        <w:rPr>
          <w:noProof/>
          <w:color w:val="auto"/>
        </w:rPr>
        <w:lastRenderedPageBreak/>
        <mc:AlternateContent>
          <mc:Choice Requires="wps">
            <w:drawing>
              <wp:anchor distT="0" distB="0" distL="114300" distR="114300" simplePos="0" relativeHeight="251667456" behindDoc="0" locked="0" layoutInCell="1" allowOverlap="1" wp14:anchorId="51854777" wp14:editId="7F6EF89F">
                <wp:simplePos x="0" y="0"/>
                <wp:positionH relativeFrom="margin">
                  <wp:align>left</wp:align>
                </wp:positionH>
                <wp:positionV relativeFrom="paragraph">
                  <wp:posOffset>3556166</wp:posOffset>
                </wp:positionV>
                <wp:extent cx="6090699" cy="320702"/>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6090699" cy="320702"/>
                        </a:xfrm>
                        <a:prstGeom prst="rect">
                          <a:avLst/>
                        </a:prstGeom>
                        <a:solidFill>
                          <a:schemeClr val="lt1"/>
                        </a:solidFill>
                        <a:ln w="6350">
                          <a:solidFill>
                            <a:schemeClr val="bg2">
                              <a:lumMod val="75000"/>
                            </a:schemeClr>
                          </a:solidFill>
                        </a:ln>
                      </wps:spPr>
                      <wps:txb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54777" id="Text Box 25" o:spid="_x0000_s1034" type="#_x0000_t202" style="position:absolute;margin-left:0;margin-top:280pt;width:479.6pt;height: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" fillcolor="white [3201]" strokecolor="#a9acb0 [2414]" strokeweight=".5pt">
                <v:textbo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v:textbox>
                <w10:wrap anchorx="margin"/>
              </v:shape>
            </w:pict>
          </mc:Fallback>
        </mc:AlternateContent>
      </w:r>
      <w:r w:rsidR="009D5BB2">
        <w:rPr>
          <w:noProof/>
        </w:rPr>
        <w:drawing>
          <wp:inline distT="0" distB="0" distL="0" distR="0" wp14:anchorId="7C168E31" wp14:editId="0A8F4B08">
            <wp:extent cx="6097270" cy="3582670"/>
            <wp:effectExtent l="0" t="0" r="0" b="0"/>
            <wp:docPr id="20" name="Picture 20" descr="A graph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follow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2F97D48B" w14:textId="05C9EB4D" w:rsidR="0087791D" w:rsidRDefault="0087791D" w:rsidP="009D5BB2">
      <w:pPr>
        <w:keepNext/>
      </w:pPr>
    </w:p>
    <w:p w14:paraId="2E54945C" w14:textId="77777777" w:rsidR="0087791D" w:rsidRDefault="0087791D" w:rsidP="009D5BB2">
      <w:pPr>
        <w:keepNext/>
      </w:pPr>
    </w:p>
    <w:p w14:paraId="4902A6E8" w14:textId="4AA54C06" w:rsidR="0087791D" w:rsidRPr="0087791D" w:rsidRDefault="0087791D" w:rsidP="009D5BB2">
      <w:pPr>
        <w:keepNext/>
        <w:rPr>
          <w:rFonts w:ascii="Arial" w:hAnsi="Arial" w:cs="Arial"/>
          <w:color w:val="auto"/>
        </w:rPr>
      </w:pPr>
    </w:p>
    <w:p w14:paraId="4262519B" w14:textId="69625692" w:rsidR="0087791D" w:rsidRPr="00AE1584" w:rsidRDefault="0087791D" w:rsidP="0087791D">
      <w:pPr>
        <w:rPr>
          <w:rFonts w:ascii="Arial" w:hAnsi="Arial" w:cs="Arial"/>
          <w:color w:val="auto"/>
        </w:rPr>
      </w:pPr>
      <w:r w:rsidRPr="00AE1584">
        <w:rPr>
          <w:rFonts w:ascii="Arial" w:hAnsi="Arial" w:cs="Arial"/>
          <w:color w:val="auto"/>
        </w:rPr>
        <w:t xml:space="preserve">To further investigate the popularity and likings of the community a survey </w:t>
      </w:r>
      <w:r w:rsidR="00120C81">
        <w:rPr>
          <w:rFonts w:ascii="Arial" w:hAnsi="Arial" w:cs="Arial"/>
          <w:color w:val="auto"/>
        </w:rPr>
        <w:t xml:space="preserve">was conducted </w:t>
      </w:r>
      <w:r w:rsidRPr="00AE1584">
        <w:rPr>
          <w:rFonts w:ascii="Arial" w:hAnsi="Arial" w:cs="Arial"/>
          <w:color w:val="auto"/>
        </w:rPr>
        <w:t>about which framework they used and posted it in a reddit community for frameworks. We posted this survey in 2 communities and this is the results we received:</w:t>
      </w:r>
    </w:p>
    <w:p w14:paraId="1445C88F" w14:textId="5B7953F2" w:rsidR="0087791D" w:rsidRDefault="0087791D" w:rsidP="009D5BB2">
      <w:pPr>
        <w:keepNext/>
      </w:pPr>
    </w:p>
    <w:p w14:paraId="322E05FD" w14:textId="4FED6715" w:rsidR="0087791D" w:rsidRDefault="0087791D" w:rsidP="0087791D">
      <w:r>
        <w:rPr>
          <w:noProof/>
          <w:color w:val="auto"/>
        </w:rPr>
        <mc:AlternateContent>
          <mc:Choice Requires="wps">
            <w:drawing>
              <wp:anchor distT="0" distB="0" distL="114300" distR="114300" simplePos="0" relativeHeight="251669504" behindDoc="0" locked="0" layoutInCell="1" allowOverlap="1" wp14:anchorId="0C1F972B" wp14:editId="2F69D206">
                <wp:simplePos x="0" y="0"/>
                <wp:positionH relativeFrom="margin">
                  <wp:posOffset>3976</wp:posOffset>
                </wp:positionH>
                <wp:positionV relativeFrom="paragraph">
                  <wp:posOffset>2032028</wp:posOffset>
                </wp:positionV>
                <wp:extent cx="6090699" cy="417443"/>
                <wp:effectExtent l="0" t="0" r="24765" b="20955"/>
                <wp:wrapNone/>
                <wp:docPr id="28" name="Text Box 28"/>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2CE4F9E0" w14:textId="1F4FED08" w:rsidR="0087791D" w:rsidRDefault="0087791D" w:rsidP="0087791D">
                            <w:pPr>
                              <w:pStyle w:val="Caption"/>
                            </w:pPr>
                            <w:r>
                              <w:t>Survey 1 about which framework people have worked with before in the past (</w:t>
                            </w:r>
                            <w:hyperlink r:id="rId15"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972B" id="Text Box 28" o:spid="_x0000_s1035" type="#_x0000_t202" style="position:absolute;margin-left:.3pt;margin-top:160pt;width:479.6pt;height:3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" fillcolor="white [3201]" strokecolor="#a9acb0 [2414]" strokeweight=".5pt">
                <v:textbox>
                  <w:txbxContent>
                    <w:p w14:paraId="2CE4F9E0" w14:textId="1F4FED08" w:rsidR="0087791D" w:rsidRDefault="0087791D" w:rsidP="0087791D">
                      <w:pPr>
                        <w:pStyle w:val="Caption"/>
                      </w:pPr>
                      <w:r>
                        <w:t>Survey 1 about which framework people have worked with before in the past (</w:t>
                      </w:r>
                      <w:hyperlink r:id="rId16"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v:textbox>
                <w10:wrap anchorx="margin"/>
              </v:shape>
            </w:pict>
          </mc:Fallback>
        </mc:AlternateContent>
      </w:r>
      <w:r>
        <w:rPr>
          <w:noProof/>
        </w:rPr>
        <w:drawing>
          <wp:inline distT="0" distB="0" distL="0" distR="0" wp14:anchorId="3BABD39F" wp14:editId="0599404B">
            <wp:extent cx="6097270" cy="2030095"/>
            <wp:effectExtent l="0" t="0" r="0" b="8255"/>
            <wp:docPr id="26" name="Picture 26"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rectangular object with a whit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2030095"/>
                    </a:xfrm>
                    <a:prstGeom prst="rect">
                      <a:avLst/>
                    </a:prstGeom>
                    <a:noFill/>
                    <a:ln>
                      <a:noFill/>
                    </a:ln>
                  </pic:spPr>
                </pic:pic>
              </a:graphicData>
            </a:graphic>
          </wp:inline>
        </w:drawing>
      </w:r>
    </w:p>
    <w:p w14:paraId="71D6537F" w14:textId="189F1408" w:rsidR="00647824" w:rsidRDefault="00647824" w:rsidP="009D5BB2">
      <w:pPr>
        <w:keepNext/>
      </w:pPr>
    </w:p>
    <w:p w14:paraId="3D2AF46E" w14:textId="11AD090E" w:rsidR="00647824" w:rsidRDefault="0087791D" w:rsidP="0087791D">
      <w:r>
        <w:rPr>
          <w:noProof/>
          <w:color w:val="auto"/>
        </w:rPr>
        <mc:AlternateContent>
          <mc:Choice Requires="wps">
            <w:drawing>
              <wp:anchor distT="0" distB="0" distL="114300" distR="114300" simplePos="0" relativeHeight="251671552" behindDoc="0" locked="0" layoutInCell="1" allowOverlap="1" wp14:anchorId="3F99D9F9" wp14:editId="2BE88117">
                <wp:simplePos x="0" y="0"/>
                <wp:positionH relativeFrom="margin">
                  <wp:posOffset>8421</wp:posOffset>
                </wp:positionH>
                <wp:positionV relativeFrom="paragraph">
                  <wp:posOffset>2003673</wp:posOffset>
                </wp:positionV>
                <wp:extent cx="6090699" cy="417443"/>
                <wp:effectExtent l="0" t="0" r="24765" b="20955"/>
                <wp:wrapNone/>
                <wp:docPr id="29" name="Text Box 29"/>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8"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D9F9" id="Text Box 29" o:spid="_x0000_s1036" type="#_x0000_t202" style="position:absolute;margin-left:.65pt;margin-top:157.75pt;width:479.6pt;height:3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" fillcolor="white [3201]" strokecolor="#a9acb0 [2414]" strokeweight=".5pt">
                <v:textbo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9"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v:textbox>
                <w10:wrap anchorx="margin"/>
              </v:shape>
            </w:pict>
          </mc:Fallback>
        </mc:AlternateContent>
      </w:r>
      <w:r>
        <w:rPr>
          <w:noProof/>
        </w:rPr>
        <w:drawing>
          <wp:inline distT="0" distB="0" distL="0" distR="0" wp14:anchorId="60FD0CD9" wp14:editId="7104B990">
            <wp:extent cx="6097270" cy="2001520"/>
            <wp:effectExtent l="0" t="0" r="0" b="0"/>
            <wp:docPr id="27" name="Picture 27"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ular object with a whit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270" cy="2001520"/>
                    </a:xfrm>
                    <a:prstGeom prst="rect">
                      <a:avLst/>
                    </a:prstGeom>
                    <a:noFill/>
                    <a:ln>
                      <a:noFill/>
                    </a:ln>
                  </pic:spPr>
                </pic:pic>
              </a:graphicData>
            </a:graphic>
          </wp:inline>
        </w:drawing>
      </w:r>
    </w:p>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8" w:name="_Toc149312950"/>
      <w:r w:rsidRPr="005B66F7">
        <w:rPr>
          <w:sz w:val="36"/>
          <w:szCs w:val="14"/>
        </w:rPr>
        <w:t>Sub-question 3:</w:t>
      </w:r>
      <w:bookmarkEnd w:id="8"/>
    </w:p>
    <w:p w14:paraId="28995D50" w14:textId="38ACF347" w:rsidR="00A76FDE" w:rsidRDefault="00AE1584" w:rsidP="00A76FDE">
      <w:r>
        <w:rPr>
          <w:b/>
          <w:bCs/>
        </w:rPr>
        <w:br/>
      </w:r>
      <w:r>
        <w:rPr>
          <w:rFonts w:ascii="Arial" w:hAnsi="Arial" w:cs="Arial"/>
          <w:color w:val="auto"/>
        </w:rPr>
        <w:t>JavaScript frameworks like Angular, Vue, and React are widely used for developing web applications. Because large enterprises as well as many individuals use these frameworks, they are a notable target for various types of cyberattacks.</w:t>
      </w:r>
      <w:r w:rsidR="00FA7762">
        <w:rPr>
          <w:rFonts w:ascii="Arial" w:hAnsi="Arial" w:cs="Arial"/>
          <w:color w:val="auto"/>
        </w:rPr>
        <w:t xml:space="preserve"> A research will be done, researching whether the most popular JavaScript frameworks have countermeasures for the most popular attacks.</w:t>
      </w:r>
      <w:r>
        <w:rPr>
          <w:rFonts w:ascii="Arial" w:hAnsi="Arial" w:cs="Arial"/>
          <w:color w:val="auto"/>
        </w:rPr>
        <w:t xml:space="preserve"> </w:t>
      </w:r>
    </w:p>
    <w:p w14:paraId="7990CD3F" w14:textId="77777777" w:rsidR="00AE1584" w:rsidRDefault="00AE1584" w:rsidP="00A76FDE"/>
    <w:p w14:paraId="1104F44E" w14:textId="49A5E272" w:rsidR="00AE1584" w:rsidRDefault="002402FB" w:rsidP="00A76FDE">
      <w:pPr>
        <w:rPr>
          <w:rFonts w:ascii="Arial" w:hAnsi="Arial" w:cs="Arial"/>
          <w:b/>
          <w:bCs/>
          <w:color w:val="auto"/>
        </w:rPr>
      </w:pPr>
      <w:r w:rsidRPr="00F1051B">
        <w:rPr>
          <w:rFonts w:ascii="Arial" w:hAnsi="Arial" w:cs="Arial"/>
          <w:b/>
          <w:bCs/>
          <w:color w:val="auto"/>
        </w:rPr>
        <w:t>Attack</w:t>
      </w:r>
      <w:r>
        <w:rPr>
          <w:rFonts w:ascii="Arial" w:hAnsi="Arial" w:cs="Arial"/>
          <w:b/>
          <w:bCs/>
          <w:color w:val="auto"/>
        </w:rPr>
        <w:t>s:</w:t>
      </w:r>
      <w:r w:rsidR="00F1051B" w:rsidRPr="00F1051B">
        <w:rPr>
          <w:rFonts w:ascii="Arial" w:hAnsi="Arial" w:cs="Arial"/>
          <w:b/>
          <w:bCs/>
          <w:color w:val="auto"/>
        </w:rPr>
        <w:t xml:space="preserve"> Cross-Site Scripting (XSS) </w:t>
      </w:r>
      <w:r>
        <w:rPr>
          <w:rFonts w:ascii="Arial" w:hAnsi="Arial" w:cs="Arial"/>
          <w:b/>
          <w:bCs/>
          <w:color w:val="auto"/>
        </w:rPr>
        <w:t>and injection attacks</w:t>
      </w:r>
    </w:p>
    <w:p w14:paraId="5466DC89" w14:textId="77777777" w:rsidR="00F1051B" w:rsidRDefault="00F1051B" w:rsidP="00A76FDE">
      <w:pPr>
        <w:rPr>
          <w:rFonts w:ascii="Arial" w:hAnsi="Arial" w:cs="Arial"/>
          <w:b/>
          <w:bCs/>
          <w:color w:val="auto"/>
        </w:rPr>
      </w:pPr>
    </w:p>
    <w:p w14:paraId="4440A6B0" w14:textId="7DA6C9DB" w:rsidR="00F1051B" w:rsidRDefault="00196CD8" w:rsidP="00A76FDE">
      <w:pPr>
        <w:rPr>
          <w:rFonts w:ascii="Arial" w:hAnsi="Arial" w:cs="Arial"/>
          <w:color w:val="auto"/>
        </w:rPr>
      </w:pPr>
      <w:r>
        <w:rPr>
          <w:rFonts w:ascii="Arial" w:hAnsi="Arial" w:cs="Arial"/>
          <w:color w:val="auto"/>
        </w:rPr>
        <w:t xml:space="preserve">XSS attacks function by injecting malicious scripts into webpages viewed by other users. These scripts can then be used to steal information and carry out actions on behalf of the user without their consent. Each framework handles this vulnerability differently. </w:t>
      </w:r>
    </w:p>
    <w:p w14:paraId="07BDD925" w14:textId="77777777" w:rsidR="00196CD8" w:rsidRDefault="00196CD8" w:rsidP="00A76FDE">
      <w:pPr>
        <w:rPr>
          <w:rFonts w:ascii="Arial" w:hAnsi="Arial" w:cs="Arial"/>
          <w:color w:val="auto"/>
        </w:rPr>
      </w:pPr>
    </w:p>
    <w:p w14:paraId="2E002097" w14:textId="77777777" w:rsidR="00196CD8" w:rsidRDefault="00196CD8" w:rsidP="00A76FDE">
      <w:pPr>
        <w:rPr>
          <w:rFonts w:ascii="Arial" w:hAnsi="Arial" w:cs="Arial"/>
          <w:color w:val="auto"/>
        </w:rPr>
      </w:pPr>
      <w:r>
        <w:rPr>
          <w:rFonts w:ascii="Arial" w:hAnsi="Arial" w:cs="Arial"/>
          <w:color w:val="auto"/>
        </w:rPr>
        <w:t>Vue:</w:t>
      </w:r>
    </w:p>
    <w:p w14:paraId="49D32C57" w14:textId="798CA8C1" w:rsidR="00196CD8" w:rsidRDefault="00391938" w:rsidP="00A76FDE">
      <w:pPr>
        <w:rPr>
          <w:rFonts w:ascii="Arial" w:hAnsi="Arial" w:cs="Arial"/>
          <w:color w:val="auto"/>
        </w:rPr>
      </w:pPr>
      <w:r>
        <w:rPr>
          <w:rFonts w:ascii="Arial" w:hAnsi="Arial" w:cs="Arial"/>
          <w:color w:val="auto"/>
        </w:rPr>
        <w:t>“</w:t>
      </w:r>
      <w:r w:rsidR="00762FA5">
        <w:rPr>
          <w:rFonts w:ascii="Arial" w:hAnsi="Arial" w:cs="Arial"/>
          <w:color w:val="auto"/>
        </w:rPr>
        <w:t>Vue mitigates XSS through a feature named “escaping”. Where any information entered can be taken as a text st</w:t>
      </w:r>
      <w:r>
        <w:rPr>
          <w:rFonts w:ascii="Arial" w:hAnsi="Arial" w:cs="Arial"/>
          <w:color w:val="auto"/>
        </w:rPr>
        <w:t>r</w:t>
      </w:r>
      <w:r w:rsidR="00762FA5">
        <w:rPr>
          <w:rFonts w:ascii="Arial" w:hAnsi="Arial" w:cs="Arial"/>
          <w:color w:val="auto"/>
        </w:rPr>
        <w:t>ing.</w:t>
      </w:r>
      <w:r>
        <w:rPr>
          <w:rFonts w:ascii="Arial" w:hAnsi="Arial" w:cs="Arial"/>
          <w:color w:val="auto"/>
        </w:rPr>
        <w:t>”</w:t>
      </w:r>
      <w:r w:rsidR="00762FA5">
        <w:rPr>
          <w:rFonts w:ascii="Arial" w:hAnsi="Arial" w:cs="Arial"/>
          <w:color w:val="auto"/>
        </w:rPr>
        <w:t xml:space="preserve"> </w:t>
      </w:r>
      <w:r w:rsidR="00196CD8">
        <w:rPr>
          <w:rFonts w:ascii="Arial" w:hAnsi="Arial" w:cs="Arial"/>
          <w:color w:val="auto"/>
        </w:rPr>
        <w:t xml:space="preserve"> </w:t>
      </w:r>
      <w:sdt>
        <w:sdtPr>
          <w:rPr>
            <w:rFonts w:ascii="Arial" w:hAnsi="Arial" w:cs="Arial"/>
            <w:color w:val="auto"/>
          </w:rPr>
          <w:id w:val="1417907693"/>
          <w:citation/>
        </w:sdtPr>
        <w:sdtContent>
          <w:r w:rsidR="00196CD8">
            <w:rPr>
              <w:rFonts w:ascii="Arial" w:hAnsi="Arial" w:cs="Arial"/>
              <w:color w:val="auto"/>
            </w:rPr>
            <w:fldChar w:fldCharType="begin"/>
          </w:r>
          <w:r w:rsidR="00196CD8" w:rsidRPr="00762FA5">
            <w:rPr>
              <w:rFonts w:ascii="Arial" w:hAnsi="Arial" w:cs="Arial"/>
              <w:color w:val="auto"/>
            </w:rPr>
            <w:instrText xml:space="preserve"> CITATION Mau22 \l 1043 </w:instrText>
          </w:r>
          <w:r w:rsidR="00196CD8">
            <w:rPr>
              <w:rFonts w:ascii="Arial" w:hAnsi="Arial" w:cs="Arial"/>
              <w:color w:val="auto"/>
            </w:rPr>
            <w:fldChar w:fldCharType="separate"/>
          </w:r>
          <w:r w:rsidR="0070091E" w:rsidRPr="0070091E">
            <w:rPr>
              <w:rFonts w:ascii="Arial" w:hAnsi="Arial" w:cs="Arial"/>
              <w:noProof/>
              <w:color w:val="auto"/>
            </w:rPr>
            <w:t>(Matias, 2022)</w:t>
          </w:r>
          <w:r w:rsidR="00196CD8">
            <w:rPr>
              <w:rFonts w:ascii="Arial" w:hAnsi="Arial" w:cs="Arial"/>
              <w:color w:val="auto"/>
            </w:rPr>
            <w:fldChar w:fldCharType="end"/>
          </w:r>
        </w:sdtContent>
      </w:sdt>
      <w:r>
        <w:rPr>
          <w:rFonts w:ascii="Arial" w:hAnsi="Arial" w:cs="Arial"/>
          <w:color w:val="auto"/>
        </w:rPr>
        <w:t xml:space="preserve"> </w:t>
      </w:r>
    </w:p>
    <w:p w14:paraId="0BAB9549" w14:textId="36BE8021" w:rsidR="00391938" w:rsidRDefault="00391938" w:rsidP="00A76FDE">
      <w:pPr>
        <w:rPr>
          <w:rFonts w:ascii="Arial" w:hAnsi="Arial" w:cs="Arial"/>
          <w:color w:val="auto"/>
        </w:rPr>
      </w:pPr>
      <w:r>
        <w:rPr>
          <w:rFonts w:ascii="Arial" w:hAnsi="Arial" w:cs="Arial"/>
          <w:color w:val="auto"/>
        </w:rPr>
        <w:t>Angular:</w:t>
      </w:r>
    </w:p>
    <w:p w14:paraId="3270B15D" w14:textId="57342501" w:rsidR="00391938" w:rsidRDefault="00391938" w:rsidP="00A76FDE">
      <w:pPr>
        <w:rPr>
          <w:rFonts w:ascii="Arial" w:hAnsi="Arial" w:cs="Arial"/>
          <w:color w:val="auto"/>
        </w:rPr>
      </w:pPr>
      <w:r>
        <w:rPr>
          <w:rFonts w:ascii="Arial" w:hAnsi="Arial" w:cs="Arial"/>
          <w:color w:val="auto"/>
        </w:rPr>
        <w:t>“</w:t>
      </w:r>
      <w:r w:rsidRPr="00391938">
        <w:rPr>
          <w:rFonts w:ascii="Arial" w:hAnsi="Arial" w:cs="Arial"/>
          <w:color w:val="auto"/>
        </w:rPr>
        <w:t>Angular uses several security features to protect applications from attacks. For example, Angular uses Content Security Policy (CSP) to prevent cross-site scripting (XSS) attacks. CSP is a security policy that helps detect and prevent XSS attacks by allowing sources of content to be loaded into a webpage.</w:t>
      </w:r>
      <w:r>
        <w:rPr>
          <w:rFonts w:ascii="Arial" w:hAnsi="Arial" w:cs="Arial"/>
          <w:color w:val="auto"/>
        </w:rPr>
        <w:t>”</w:t>
      </w:r>
      <w:sdt>
        <w:sdtPr>
          <w:rPr>
            <w:rFonts w:ascii="Arial" w:hAnsi="Arial" w:cs="Arial"/>
            <w:color w:val="auto"/>
          </w:rPr>
          <w:id w:val="-858039676"/>
          <w:citation/>
        </w:sdtPr>
        <w:sdtContent>
          <w:r>
            <w:rPr>
              <w:rFonts w:ascii="Arial" w:hAnsi="Arial" w:cs="Arial"/>
              <w:color w:val="auto"/>
            </w:rPr>
            <w:fldChar w:fldCharType="begin"/>
          </w:r>
          <w:r w:rsidRPr="00391938">
            <w:rPr>
              <w:rFonts w:ascii="Arial" w:hAnsi="Arial" w:cs="Arial"/>
              <w:color w:val="auto"/>
            </w:rPr>
            <w:instrText xml:space="preserve"> CITATION Vyo23 \l 1043 </w:instrText>
          </w:r>
          <w:r>
            <w:rPr>
              <w:rFonts w:ascii="Arial" w:hAnsi="Arial" w:cs="Arial"/>
              <w:color w:val="auto"/>
            </w:rPr>
            <w:fldChar w:fldCharType="separate"/>
          </w:r>
          <w:r w:rsidR="0070091E">
            <w:rPr>
              <w:rFonts w:ascii="Arial" w:hAnsi="Arial" w:cs="Arial"/>
              <w:noProof/>
              <w:color w:val="auto"/>
            </w:rPr>
            <w:t xml:space="preserve"> </w:t>
          </w:r>
          <w:r w:rsidR="0070091E" w:rsidRPr="0070091E">
            <w:rPr>
              <w:rFonts w:ascii="Arial" w:hAnsi="Arial" w:cs="Arial"/>
              <w:noProof/>
              <w:color w:val="auto"/>
            </w:rPr>
            <w:t>(Srivastava, 2023)</w:t>
          </w:r>
          <w:r>
            <w:rPr>
              <w:rFonts w:ascii="Arial" w:hAnsi="Arial" w:cs="Arial"/>
              <w:color w:val="auto"/>
            </w:rPr>
            <w:fldChar w:fldCharType="end"/>
          </w:r>
        </w:sdtContent>
      </w:sdt>
    </w:p>
    <w:p w14:paraId="59F35F4E" w14:textId="77777777" w:rsidR="00391938" w:rsidRDefault="00391938" w:rsidP="00A76FDE">
      <w:pPr>
        <w:rPr>
          <w:rFonts w:ascii="Arial" w:hAnsi="Arial" w:cs="Arial"/>
          <w:color w:val="auto"/>
        </w:rPr>
      </w:pPr>
    </w:p>
    <w:p w14:paraId="48614A1C" w14:textId="77777777" w:rsidR="00391938" w:rsidRDefault="00391938" w:rsidP="00A76FDE">
      <w:pPr>
        <w:rPr>
          <w:rFonts w:ascii="Arial" w:hAnsi="Arial" w:cs="Arial"/>
          <w:color w:val="auto"/>
        </w:rPr>
      </w:pPr>
    </w:p>
    <w:p w14:paraId="57DA85F0" w14:textId="5F52B18C" w:rsidR="00391938" w:rsidRDefault="00391938" w:rsidP="00A76FDE">
      <w:pPr>
        <w:rPr>
          <w:rFonts w:ascii="Arial" w:hAnsi="Arial" w:cs="Arial"/>
          <w:color w:val="auto"/>
        </w:rPr>
      </w:pPr>
      <w:r>
        <w:rPr>
          <w:rFonts w:ascii="Arial" w:hAnsi="Arial" w:cs="Arial"/>
          <w:color w:val="auto"/>
        </w:rPr>
        <w:t>React:</w:t>
      </w:r>
    </w:p>
    <w:p w14:paraId="7BE7662A" w14:textId="533485B0" w:rsidR="00391938" w:rsidRPr="00F1051B" w:rsidRDefault="00391938" w:rsidP="00A76FDE">
      <w:r>
        <w:rPr>
          <w:rFonts w:ascii="Arial" w:hAnsi="Arial" w:cs="Arial"/>
          <w:color w:val="auto"/>
        </w:rPr>
        <w:t>“</w:t>
      </w:r>
      <w:r w:rsidR="00B51A04" w:rsidRPr="00C70D84">
        <w:rPr>
          <w:rFonts w:ascii="Arial" w:hAnsi="Arial" w:cs="Arial"/>
          <w:color w:val="auto"/>
        </w:rPr>
        <w:t>Typically,</w:t>
      </w:r>
      <w:r w:rsidR="00C70D84" w:rsidRPr="00C70D84">
        <w:rPr>
          <w:rFonts w:ascii="Arial" w:hAnsi="Arial" w:cs="Arial"/>
          <w:color w:val="auto"/>
        </w:rPr>
        <w:t xml:space="preserve"> this attack would work in traditional HTML, JS based application. But </w:t>
      </w:r>
      <w:r w:rsidR="00B51A04">
        <w:rPr>
          <w:rFonts w:ascii="Arial" w:hAnsi="Arial" w:cs="Arial"/>
          <w:color w:val="auto"/>
        </w:rPr>
        <w:t>R</w:t>
      </w:r>
      <w:r w:rsidR="00B51A04" w:rsidRPr="00C70D84">
        <w:rPr>
          <w:rFonts w:ascii="Arial" w:hAnsi="Arial" w:cs="Arial"/>
          <w:color w:val="auto"/>
        </w:rPr>
        <w:t>eact</w:t>
      </w:r>
      <w:r w:rsidR="00C70D84" w:rsidRPr="00C70D84">
        <w:rPr>
          <w:rFonts w:ascii="Arial" w:hAnsi="Arial" w:cs="Arial"/>
          <w:color w:val="auto"/>
        </w:rPr>
        <w:t xml:space="preserve"> is clever! Instead of executing the malicious code, it would interpret the code as a string</w:t>
      </w:r>
      <w:r w:rsidR="00C70D84">
        <w:rPr>
          <w:rFonts w:ascii="Arial" w:hAnsi="Arial" w:cs="Arial"/>
          <w:color w:val="auto"/>
        </w:rPr>
        <w:t>”</w:t>
      </w:r>
      <w:sdt>
        <w:sdtPr>
          <w:id w:val="985971918"/>
          <w:citation/>
        </w:sdtPr>
        <w:sdtContent>
          <w:r>
            <w:fldChar w:fldCharType="begin"/>
          </w:r>
          <w:r w:rsidRPr="00D2043B">
            <w:rPr>
              <w:rFonts w:ascii="Arial" w:hAnsi="Arial" w:cs="Arial"/>
              <w:color w:val="auto"/>
            </w:rPr>
            <w:instrText xml:space="preserve"> CITATION Oma23 \l 1043 </w:instrText>
          </w:r>
          <w:r>
            <w:fldChar w:fldCharType="separate"/>
          </w:r>
          <w:r w:rsidR="0070091E">
            <w:rPr>
              <w:rFonts w:ascii="Arial" w:hAnsi="Arial" w:cs="Arial"/>
              <w:noProof/>
              <w:color w:val="auto"/>
            </w:rPr>
            <w:t xml:space="preserve"> </w:t>
          </w:r>
          <w:r w:rsidR="0070091E" w:rsidRPr="0070091E">
            <w:rPr>
              <w:rFonts w:ascii="Arial" w:hAnsi="Arial" w:cs="Arial"/>
              <w:noProof/>
              <w:color w:val="auto"/>
            </w:rPr>
            <w:t>(Vindula, 2023)</w:t>
          </w:r>
          <w:r>
            <w:fldChar w:fldCharType="end"/>
          </w:r>
        </w:sdtContent>
      </w:sdt>
    </w:p>
    <w:p w14:paraId="225CECC3" w14:textId="77777777" w:rsidR="00AE1584" w:rsidRDefault="00AE1584" w:rsidP="00A76FDE">
      <w:pPr>
        <w:rPr>
          <w:b/>
          <w:bCs/>
        </w:rPr>
      </w:pPr>
    </w:p>
    <w:p w14:paraId="5080092A" w14:textId="147C8A75" w:rsidR="002402FB" w:rsidRPr="002402FB" w:rsidRDefault="002402FB" w:rsidP="00A76FDE">
      <w:r w:rsidRPr="00C70D84">
        <w:rPr>
          <w:rFonts w:ascii="Arial" w:hAnsi="Arial" w:cs="Arial"/>
          <w:color w:val="auto"/>
        </w:rPr>
        <w:t xml:space="preserve">the </w:t>
      </w:r>
      <w:r>
        <w:rPr>
          <w:rFonts w:ascii="Arial" w:hAnsi="Arial" w:cs="Arial"/>
          <w:color w:val="auto"/>
        </w:rPr>
        <w:t>way frameworks handle OWASP top 10 really differs, as developer you must understand what security procedures were build-in the framework you are using and apply them accordingly.</w:t>
      </w:r>
    </w:p>
    <w:p w14:paraId="1F937806" w14:textId="77777777" w:rsidR="00A76FDE" w:rsidRPr="002402FB" w:rsidRDefault="00A76FDE" w:rsidP="00A76FDE">
      <w:pPr>
        <w:rPr>
          <w:color w:val="auto"/>
        </w:rPr>
      </w:pPr>
    </w:p>
    <w:p w14:paraId="27580EF7" w14:textId="77777777" w:rsidR="002402FB" w:rsidRPr="002402FB" w:rsidRDefault="002402FB" w:rsidP="002402FB">
      <w:pPr>
        <w:rPr>
          <w:b/>
          <w:bCs/>
          <w:color w:val="auto"/>
        </w:rPr>
      </w:pPr>
      <w:r w:rsidRPr="002402FB">
        <w:rPr>
          <w:b/>
          <w:bCs/>
          <w:color w:val="auto"/>
        </w:rPr>
        <w:t>Angular</w:t>
      </w:r>
    </w:p>
    <w:p w14:paraId="36FACE17" w14:textId="088DA214" w:rsidR="002402FB" w:rsidRDefault="00D2043B" w:rsidP="002402FB">
      <w:pPr>
        <w:rPr>
          <w:color w:val="auto"/>
        </w:rPr>
      </w:pPr>
      <w:r w:rsidRPr="00D2043B">
        <w:rPr>
          <w:color w:val="auto"/>
        </w:rPr>
        <w:t xml:space="preserve">This JavaScript framework offers an embedded safeguard against XSS attacks. "Cross-site scripting (XSS) enables attackers to inject malicious code into web pages. Such code can then, for example, steal user and login data, or perform actions that impersonate the user. This is one of the most common attacks on the web" </w:t>
      </w:r>
      <w:sdt>
        <w:sdtPr>
          <w:rPr>
            <w:color w:val="auto"/>
          </w:rPr>
          <w:id w:val="593757743"/>
          <w:citation/>
        </w:sdtPr>
        <w:sdtContent>
          <w:r>
            <w:rPr>
              <w:color w:val="auto"/>
            </w:rPr>
            <w:fldChar w:fldCharType="begin"/>
          </w:r>
          <w:r>
            <w:rPr>
              <w:color w:val="auto"/>
            </w:rPr>
            <w:instrText xml:space="preserve">CITATION Acu \l 1043 </w:instrText>
          </w:r>
          <w:r>
            <w:rPr>
              <w:color w:val="auto"/>
            </w:rPr>
            <w:fldChar w:fldCharType="separate"/>
          </w:r>
          <w:r w:rsidR="0070091E" w:rsidRPr="0070091E">
            <w:rPr>
              <w:noProof/>
              <w:color w:val="auto"/>
            </w:rPr>
            <w:t>(Acunetix, 2023)</w:t>
          </w:r>
          <w:r>
            <w:rPr>
              <w:color w:val="auto"/>
            </w:rPr>
            <w:fldChar w:fldCharType="end"/>
          </w:r>
        </w:sdtContent>
      </w:sdt>
      <w:r>
        <w:rPr>
          <w:color w:val="auto"/>
        </w:rPr>
        <w:t xml:space="preserve">. </w:t>
      </w:r>
      <w:r w:rsidRPr="00D2043B">
        <w:rPr>
          <w:color w:val="auto"/>
        </w:rPr>
        <w:t>Angular introduces functionalities that assist in safeguarding against two prevalent internet security issues: cross-site request forgery (CSRF or XSRF) and cross-site script inclusion (XSSI). Although these problems are primarily addressed server-side, Angular provides utilities that facilitate easier client-side management. Angular incorporates intrinsic protection against malicious code in web applications, utilizing features such as Content Security Policy (CSP). CSP helps thwart cross-site scripting (XSS) attacks by governing which scripts are permissible to run on a webpage. Within Angular, CSP permits developers to define which external resources may be loaded, minimizing the likelihood of unauthorized script execution, and bolstering the application's overall security (Angular, 2023). Angular supplies coherent and comprehensible documentation on the application of its security features.</w:t>
      </w:r>
    </w:p>
    <w:p w14:paraId="1728B1AB" w14:textId="77777777" w:rsidR="00D2043B" w:rsidRPr="002402FB" w:rsidRDefault="00D2043B" w:rsidP="002402FB">
      <w:pPr>
        <w:rPr>
          <w:color w:val="auto"/>
        </w:rPr>
      </w:pPr>
    </w:p>
    <w:p w14:paraId="4EC10EDD" w14:textId="77777777" w:rsidR="002402FB" w:rsidRPr="002402FB" w:rsidRDefault="002402FB" w:rsidP="002402FB">
      <w:pPr>
        <w:rPr>
          <w:b/>
          <w:bCs/>
          <w:color w:val="auto"/>
        </w:rPr>
      </w:pPr>
      <w:r w:rsidRPr="002402FB">
        <w:rPr>
          <w:b/>
          <w:bCs/>
          <w:color w:val="auto"/>
        </w:rPr>
        <w:t>React</w:t>
      </w:r>
    </w:p>
    <w:p w14:paraId="770EBCC4" w14:textId="6AFBE428" w:rsidR="002402FB" w:rsidRDefault="00D2043B" w:rsidP="002402FB">
      <w:pPr>
        <w:rPr>
          <w:color w:val="auto"/>
        </w:rPr>
      </w:pPr>
      <w:r w:rsidRPr="00D2043B">
        <w:rPr>
          <w:color w:val="auto"/>
        </w:rPr>
        <w:t xml:space="preserve">React does not provide inherent safeguards against Cross-Site Scripting (XSS) attacks. The onus is on developers to manually manage input sanitization or utilize third-party libraries </w:t>
      </w:r>
      <w:sdt>
        <w:sdtPr>
          <w:rPr>
            <w:color w:val="auto"/>
          </w:rPr>
          <w:id w:val="1204675742"/>
          <w:citation/>
        </w:sdtPr>
        <w:sdtContent>
          <w:r>
            <w:rPr>
              <w:color w:val="auto"/>
            </w:rPr>
            <w:fldChar w:fldCharType="begin"/>
          </w:r>
          <w:r w:rsidRPr="00D2043B">
            <w:rPr>
              <w:color w:val="auto"/>
            </w:rPr>
            <w:instrText xml:space="preserve"> CITATION Tan23 \l 1043 </w:instrText>
          </w:r>
          <w:r>
            <w:rPr>
              <w:color w:val="auto"/>
            </w:rPr>
            <w:fldChar w:fldCharType="separate"/>
          </w:r>
          <w:r w:rsidR="0070091E" w:rsidRPr="0070091E">
            <w:rPr>
              <w:noProof/>
              <w:color w:val="auto"/>
            </w:rPr>
            <w:t>(Bahrynovska, 2023)</w:t>
          </w:r>
          <w:r>
            <w:rPr>
              <w:color w:val="auto"/>
            </w:rPr>
            <w:fldChar w:fldCharType="end"/>
          </w:r>
        </w:sdtContent>
      </w:sdt>
      <w:r>
        <w:rPr>
          <w:color w:val="auto"/>
        </w:rPr>
        <w:t xml:space="preserve">. </w:t>
      </w:r>
      <w:r w:rsidRPr="00D2043B">
        <w:rPr>
          <w:color w:val="auto"/>
        </w:rPr>
        <w:t>Furthermore, React does not</w:t>
      </w:r>
      <w:r>
        <w:rPr>
          <w:color w:val="auto"/>
        </w:rPr>
        <w:t xml:space="preserve"> </w:t>
      </w:r>
      <w:r w:rsidRPr="00D2043B">
        <w:rPr>
          <w:color w:val="auto"/>
        </w:rPr>
        <w:t>inherent support for Cross-Site Request Forgery (CSRF) protection; hence, developers are tasked with instating suitable measures independently. Although Content Security Policy (CSP) is not exclusive to React, it can be imposed at the server level to alleviate specific kinds of attacks. Nonetheless, a plethora of online resources, articles, and advice is accessible, providing guidance on focal points and methods to tackle security issues within React applications.</w:t>
      </w:r>
    </w:p>
    <w:p w14:paraId="0025131D" w14:textId="77777777" w:rsidR="002402FB" w:rsidRDefault="002402FB" w:rsidP="002402FB">
      <w:pPr>
        <w:rPr>
          <w:color w:val="auto"/>
        </w:rPr>
      </w:pPr>
    </w:p>
    <w:p w14:paraId="30061120" w14:textId="77777777" w:rsidR="002402FB" w:rsidRPr="002402FB" w:rsidRDefault="002402FB" w:rsidP="002402FB">
      <w:pPr>
        <w:rPr>
          <w:b/>
          <w:bCs/>
          <w:color w:val="auto"/>
        </w:rPr>
      </w:pPr>
      <w:r w:rsidRPr="002402FB">
        <w:rPr>
          <w:b/>
          <w:bCs/>
          <w:color w:val="auto"/>
        </w:rPr>
        <w:t>Vue.js</w:t>
      </w:r>
    </w:p>
    <w:p w14:paraId="1DE7FCC5" w14:textId="3B353302" w:rsidR="002402FB" w:rsidRDefault="00D2043B" w:rsidP="002402FB">
      <w:pPr>
        <w:rPr>
          <w:color w:val="auto"/>
        </w:rPr>
      </w:pPr>
      <w:r w:rsidRPr="00D2043B">
        <w:rPr>
          <w:color w:val="auto"/>
        </w:rPr>
        <w:t xml:space="preserve">In Vue, several vulnerability reports pertaining to Cross-Site Scripting (XSS) originate from instances where developers deliberately render unsensitized, user-supplied content as Vue templates. This practice is intrinsically hazardous and is not something Vue can mitigate. Moreover, initializing Vue on a page that includes server-rendered and user-contributed content can introduce analogous vulnerabilities. The recommended best practice advises against mounting Vue on nodes containing such content </w:t>
      </w:r>
      <w:sdt>
        <w:sdtPr>
          <w:rPr>
            <w:color w:val="auto"/>
          </w:rPr>
          <w:id w:val="-2070177839"/>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70091E" w:rsidRPr="0070091E">
            <w:rPr>
              <w:noProof/>
              <w:color w:val="auto"/>
            </w:rPr>
            <w:t>(You, 2023)</w:t>
          </w:r>
          <w:r w:rsidR="00942608">
            <w:rPr>
              <w:color w:val="auto"/>
            </w:rPr>
            <w:fldChar w:fldCharType="end"/>
          </w:r>
        </w:sdtContent>
      </w:sdt>
      <w:r w:rsidR="00942608">
        <w:rPr>
          <w:color w:val="auto"/>
        </w:rPr>
        <w:t>.</w:t>
      </w:r>
      <w:r w:rsidRPr="00D2043B">
        <w:rPr>
          <w:color w:val="auto"/>
        </w:rPr>
        <w:t xml:space="preserve">"HTTP security vulnerabilities, such as cross-site request forgery (CSRF/XSRF) and cross-site script inclusion (XSSI), are primarily addressed on the backend, so they aren't a concern of Vue's. However, it's still a good idea to communicate with your backend team to learn how to best interact with their API, e.g., by submitting CSRF tokens with form submissions" </w:t>
      </w:r>
      <w:sdt>
        <w:sdtPr>
          <w:rPr>
            <w:color w:val="auto"/>
          </w:rPr>
          <w:id w:val="-1013142827"/>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70091E" w:rsidRPr="0070091E">
            <w:rPr>
              <w:noProof/>
              <w:color w:val="auto"/>
            </w:rPr>
            <w:t>(You, 2023)</w:t>
          </w:r>
          <w:r w:rsidR="00942608">
            <w:rPr>
              <w:color w:val="auto"/>
            </w:rPr>
            <w:fldChar w:fldCharType="end"/>
          </w:r>
        </w:sdtContent>
      </w:sdt>
      <w:r w:rsidR="00942608">
        <w:rPr>
          <w:color w:val="auto"/>
        </w:rPr>
        <w:t>.</w:t>
      </w:r>
      <w:r w:rsidRPr="00D2043B">
        <w:rPr>
          <w:color w:val="auto"/>
        </w:rPr>
        <w:t>The official website provides warnings regarding potential risks in this area.</w:t>
      </w:r>
    </w:p>
    <w:p w14:paraId="37AAB2C6" w14:textId="77777777" w:rsidR="005A62DB" w:rsidRPr="002402FB" w:rsidRDefault="005A62DB" w:rsidP="002402FB">
      <w:pPr>
        <w:rPr>
          <w:color w:val="auto"/>
        </w:rPr>
      </w:pPr>
    </w:p>
    <w:p w14:paraId="4A545C00" w14:textId="77777777" w:rsidR="00507545" w:rsidRDefault="00507545">
      <w:pPr>
        <w:spacing w:after="200"/>
        <w:rPr>
          <w:rFonts w:asciiTheme="majorHAnsi" w:eastAsia="Times New Roman" w:hAnsiTheme="majorHAnsi" w:cs="Times New Roman"/>
          <w:b/>
          <w:color w:val="auto"/>
          <w:sz w:val="36"/>
          <w:szCs w:val="14"/>
        </w:rPr>
      </w:pPr>
      <w:r>
        <w:rPr>
          <w:sz w:val="36"/>
          <w:szCs w:val="14"/>
        </w:rPr>
        <w:br w:type="page"/>
      </w:r>
    </w:p>
    <w:p w14:paraId="3E834277" w14:textId="0E5E14E5" w:rsidR="005E4503" w:rsidRDefault="009F70FC" w:rsidP="005E4503">
      <w:pPr>
        <w:pStyle w:val="Heading2"/>
        <w:rPr>
          <w:color w:val="161718" w:themeColor="text1"/>
          <w:sz w:val="56"/>
          <w:szCs w:val="56"/>
        </w:rPr>
      </w:pPr>
      <w:bookmarkStart w:id="9" w:name="_Toc149312951"/>
      <w:r w:rsidRPr="005B66F7">
        <w:rPr>
          <w:sz w:val="36"/>
          <w:szCs w:val="14"/>
        </w:rPr>
        <w:lastRenderedPageBreak/>
        <w:t>Sub-question 4:</w:t>
      </w:r>
      <w:bookmarkEnd w:id="9"/>
      <w:r w:rsidR="005E4503" w:rsidRPr="005B66F7">
        <w:rPr>
          <w:color w:val="161718" w:themeColor="text1"/>
          <w:sz w:val="56"/>
          <w:szCs w:val="56"/>
        </w:rPr>
        <w:t xml:space="preserve"> </w:t>
      </w:r>
    </w:p>
    <w:p w14:paraId="79644FA1" w14:textId="424F2E03" w:rsidR="00507545" w:rsidRDefault="009949EC" w:rsidP="005E4503">
      <w:pPr>
        <w:spacing w:after="200"/>
        <w:rPr>
          <w:color w:val="auto"/>
        </w:rPr>
      </w:pPr>
      <w:r>
        <w:rPr>
          <w:color w:val="auto"/>
        </w:rPr>
        <w:br/>
        <w:t xml:space="preserve">To see what framework is the most flexible and customizable it would be preferred to investigate a project that was build the same in different frameworks using the same design. This would give a clear view of what a framework is capable of as well as the difference in design. </w:t>
      </w:r>
      <w:r w:rsidR="00E00670">
        <w:rPr>
          <w:color w:val="auto"/>
        </w:rPr>
        <w:t>A project that has tried different frameworks is called “</w:t>
      </w:r>
      <w:proofErr w:type="spellStart"/>
      <w:r w:rsidR="00E00670">
        <w:rPr>
          <w:color w:val="auto"/>
        </w:rPr>
        <w:t>realworld</w:t>
      </w:r>
      <w:proofErr w:type="spellEnd"/>
      <w:r w:rsidR="00E00670">
        <w:rPr>
          <w:color w:val="auto"/>
        </w:rPr>
        <w:t>” which is essentially a copy of “medium.com”</w:t>
      </w:r>
      <w:r w:rsidR="00507545">
        <w:rPr>
          <w:color w:val="auto"/>
        </w:rPr>
        <w:t>.</w:t>
      </w:r>
      <w:sdt>
        <w:sdtPr>
          <w:rPr>
            <w:color w:val="auto"/>
          </w:rPr>
          <w:id w:val="1126126243"/>
          <w:citation/>
        </w:sdtPr>
        <w:sdtContent>
          <w:r w:rsidR="00507545">
            <w:rPr>
              <w:color w:val="auto"/>
            </w:rPr>
            <w:fldChar w:fldCharType="begin"/>
          </w:r>
          <w:r w:rsidR="00507545">
            <w:rPr>
              <w:color w:val="auto"/>
            </w:rPr>
            <w:instrText xml:space="preserve"> CITATION Thi23 \l 2057 </w:instrText>
          </w:r>
          <w:r w:rsidR="00507545">
            <w:rPr>
              <w:color w:val="auto"/>
            </w:rPr>
            <w:fldChar w:fldCharType="separate"/>
          </w:r>
          <w:r w:rsidR="0070091E">
            <w:rPr>
              <w:noProof/>
              <w:color w:val="auto"/>
            </w:rPr>
            <w:t xml:space="preserve"> </w:t>
          </w:r>
          <w:r w:rsidR="0070091E" w:rsidRPr="0070091E">
            <w:rPr>
              <w:noProof/>
              <w:color w:val="auto"/>
            </w:rPr>
            <w:t>(Thinkster, 2023)</w:t>
          </w:r>
          <w:r w:rsidR="00507545">
            <w:rPr>
              <w:color w:val="auto"/>
            </w:rPr>
            <w:fldChar w:fldCharType="end"/>
          </w:r>
        </w:sdtContent>
      </w:sdt>
      <w:r w:rsidR="00507545">
        <w:rPr>
          <w:color w:val="auto"/>
        </w:rPr>
        <w:br/>
      </w:r>
      <w:r w:rsidR="00507545">
        <w:rPr>
          <w:color w:val="auto"/>
        </w:rPr>
        <w:br/>
        <w:t>T</w:t>
      </w:r>
      <w:r w:rsidR="00E00670">
        <w:rPr>
          <w:color w:val="auto"/>
        </w:rPr>
        <w:t>his application</w:t>
      </w:r>
      <w:r w:rsidR="00507545">
        <w:rPr>
          <w:color w:val="auto"/>
        </w:rPr>
        <w:t xml:space="preserve"> is developed by a group called “</w:t>
      </w:r>
      <w:proofErr w:type="spellStart"/>
      <w:r w:rsidR="00507545">
        <w:rPr>
          <w:color w:val="auto"/>
        </w:rPr>
        <w:t>Thinkster</w:t>
      </w:r>
      <w:proofErr w:type="spellEnd"/>
      <w:r w:rsidR="00507545">
        <w:rPr>
          <w:color w:val="auto"/>
        </w:rPr>
        <w:t>”, it provides a way to see it using different frontend/backend frameworks, the following links below include the web application using the top frontend frameworks:</w:t>
      </w:r>
      <w:r w:rsidR="00507545">
        <w:rPr>
          <w:color w:val="auto"/>
        </w:rPr>
        <w:br/>
      </w:r>
      <w:r w:rsidR="00507545">
        <w:rPr>
          <w:color w:val="auto"/>
        </w:rPr>
        <w:br/>
        <w:t xml:space="preserve">Vue: </w:t>
      </w:r>
      <w:hyperlink r:id="rId21" w:anchor="/" w:history="1">
        <w:r w:rsidR="00507545" w:rsidRPr="00FF1486">
          <w:rPr>
            <w:rStyle w:val="Hyperlink"/>
          </w:rPr>
          <w:t>https://vue-vuex-realworld.netlify.app/#/</w:t>
        </w:r>
      </w:hyperlink>
    </w:p>
    <w:p w14:paraId="00E9200F" w14:textId="36547D85" w:rsidR="00507545" w:rsidRDefault="00507545" w:rsidP="005E4503">
      <w:pPr>
        <w:spacing w:after="200"/>
        <w:rPr>
          <w:color w:val="auto"/>
        </w:rPr>
      </w:pPr>
      <w:r>
        <w:rPr>
          <w:color w:val="auto"/>
        </w:rPr>
        <w:t xml:space="preserve">React: </w:t>
      </w:r>
      <w:hyperlink r:id="rId22" w:anchor="/?_k=0dshk5" w:history="1">
        <w:r w:rsidRPr="00FF1486">
          <w:rPr>
            <w:rStyle w:val="Hyperlink"/>
          </w:rPr>
          <w:t>https://react-redux.realworld.io/#/?_k=0dshk5</w:t>
        </w:r>
      </w:hyperlink>
    </w:p>
    <w:p w14:paraId="4C603024" w14:textId="2E31C6E5" w:rsidR="00507545" w:rsidRDefault="00507545" w:rsidP="005E4503">
      <w:pPr>
        <w:spacing w:after="200"/>
        <w:rPr>
          <w:color w:val="auto"/>
        </w:rPr>
      </w:pPr>
      <w:r>
        <w:rPr>
          <w:color w:val="auto"/>
        </w:rPr>
        <w:t xml:space="preserve">Angular: </w:t>
      </w:r>
      <w:hyperlink r:id="rId23" w:history="1">
        <w:r w:rsidRPr="00FF1486">
          <w:rPr>
            <w:rStyle w:val="Hyperlink"/>
          </w:rPr>
          <w:t>https://angular.realworld.io/</w:t>
        </w:r>
      </w:hyperlink>
    </w:p>
    <w:p w14:paraId="46A80FE4" w14:textId="7A3D0D74" w:rsidR="00507545" w:rsidRDefault="00507545" w:rsidP="005E4503">
      <w:pPr>
        <w:spacing w:after="200"/>
        <w:rPr>
          <w:color w:val="auto"/>
        </w:rPr>
      </w:pPr>
      <w:r>
        <w:rPr>
          <w:color w:val="auto"/>
        </w:rPr>
        <w:t xml:space="preserve">From visiting these webpages, in conclusion, there is little to no differences within design. Other than </w:t>
      </w:r>
      <w:r w:rsidR="00E663D5">
        <w:rPr>
          <w:color w:val="auto"/>
        </w:rPr>
        <w:t xml:space="preserve">changes in some buttons, </w:t>
      </w:r>
      <w:r w:rsidR="00442101">
        <w:rPr>
          <w:color w:val="auto"/>
        </w:rPr>
        <w:t>icons,</w:t>
      </w:r>
      <w:r w:rsidR="00E663D5">
        <w:rPr>
          <w:color w:val="auto"/>
        </w:rPr>
        <w:t xml:space="preserve"> and tabs the applications look the same. This means that all three frameworks are flexible enough to create </w:t>
      </w:r>
      <w:r w:rsidR="003E398C">
        <w:rPr>
          <w:color w:val="auto"/>
        </w:rPr>
        <w:t xml:space="preserve">a User Interface that is </w:t>
      </w:r>
      <w:r w:rsidR="003E398C" w:rsidRPr="005B66F7">
        <w:rPr>
          <w:rFonts w:ascii="Arial" w:hAnsi="Arial" w:cs="Arial"/>
          <w:color w:val="161718" w:themeColor="text1"/>
          <w:szCs w:val="10"/>
        </w:rPr>
        <w:t>customiza</w:t>
      </w:r>
      <w:r w:rsidR="003E398C">
        <w:rPr>
          <w:rFonts w:ascii="Arial" w:hAnsi="Arial" w:cs="Arial"/>
          <w:color w:val="161718" w:themeColor="text1"/>
          <w:szCs w:val="10"/>
        </w:rPr>
        <w:t>ble</w:t>
      </w:r>
      <w:r w:rsidR="003E398C">
        <w:rPr>
          <w:color w:val="auto"/>
        </w:rPr>
        <w:t>.</w:t>
      </w:r>
      <w:r w:rsidR="003E398C">
        <w:rPr>
          <w:color w:val="auto"/>
        </w:rPr>
        <w:tab/>
      </w:r>
    </w:p>
    <w:p w14:paraId="385A2394" w14:textId="77777777" w:rsidR="00442101" w:rsidRDefault="00442101" w:rsidP="005E4503">
      <w:pPr>
        <w:spacing w:after="200"/>
        <w:rPr>
          <w:color w:val="auto"/>
        </w:rPr>
      </w:pPr>
      <w:r>
        <w:rPr>
          <w:color w:val="auto"/>
        </w:rPr>
        <w:t>For customization inside of an online education platform, there are a few important features that a framework must have to make the user experience best. The following features are important for an online education platform:</w:t>
      </w:r>
    </w:p>
    <w:p w14:paraId="7A64A9AA"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Responsive design (multiple devices)</w:t>
      </w:r>
    </w:p>
    <w:p w14:paraId="4D2E1EF1"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Component-based architecture</w:t>
      </w:r>
    </w:p>
    <w:p w14:paraId="34558CC5"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Interactive UI elements</w:t>
      </w:r>
    </w:p>
    <w:p w14:paraId="6180B28B" w14:textId="4FCEE519" w:rsidR="005E4503" w:rsidRPr="00442101" w:rsidRDefault="00442101" w:rsidP="00442101">
      <w:pPr>
        <w:spacing w:after="200"/>
        <w:rPr>
          <w:rFonts w:asciiTheme="majorHAnsi" w:eastAsia="Times New Roman" w:hAnsiTheme="majorHAnsi" w:cs="Times New Roman"/>
          <w:b/>
          <w:color w:val="161718" w:themeColor="text1"/>
          <w:sz w:val="56"/>
          <w:szCs w:val="56"/>
        </w:rPr>
      </w:pPr>
      <w:r>
        <w:rPr>
          <w:color w:val="auto"/>
        </w:rPr>
        <w:t xml:space="preserve">Whilst </w:t>
      </w:r>
      <w:r w:rsidR="0070091E">
        <w:rPr>
          <w:color w:val="auto"/>
        </w:rPr>
        <w:t>all</w:t>
      </w:r>
      <w:r>
        <w:rPr>
          <w:color w:val="auto"/>
        </w:rPr>
        <w:t xml:space="preserve"> the top framework support these features some frameworks make better use of the features for </w:t>
      </w:r>
      <w:r w:rsidR="0070091E">
        <w:rPr>
          <w:color w:val="auto"/>
        </w:rPr>
        <w:t>an online education platform</w:t>
      </w:r>
      <w:r>
        <w:rPr>
          <w:color w:val="auto"/>
        </w:rPr>
        <w:t>, for example r</w:t>
      </w:r>
      <w:r w:rsidR="0070091E">
        <w:rPr>
          <w:color w:val="auto"/>
        </w:rPr>
        <w:t>eact offers more reusability which could come in handy when creating an application with multiple frontends.</w:t>
      </w:r>
      <w:r w:rsidR="00507545" w:rsidRPr="00442101">
        <w:rPr>
          <w:color w:val="auto"/>
          <w:sz w:val="24"/>
          <w:szCs w:val="20"/>
        </w:rPr>
        <w:br/>
      </w: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10" w:name="_Toc149312952"/>
      <w:r w:rsidRPr="005B66F7">
        <w:rPr>
          <w:color w:val="161718" w:themeColor="text1"/>
          <w:sz w:val="56"/>
          <w:szCs w:val="56"/>
        </w:rPr>
        <w:lastRenderedPageBreak/>
        <w:t>Resolution</w:t>
      </w:r>
      <w:bookmarkEnd w:id="10"/>
    </w:p>
    <w:p w14:paraId="2374BFF1" w14:textId="3DF1396C" w:rsidR="00BD614B" w:rsidRDefault="009F70FC" w:rsidP="009F70FC">
      <w:pPr>
        <w:pStyle w:val="Heading2"/>
        <w:rPr>
          <w:sz w:val="36"/>
          <w:szCs w:val="14"/>
        </w:rPr>
      </w:pPr>
      <w:bookmarkStart w:id="11" w:name="_Toc149312953"/>
      <w:r w:rsidRPr="005B66F7">
        <w:rPr>
          <w:sz w:val="36"/>
          <w:szCs w:val="14"/>
        </w:rPr>
        <w:t>Conclusion:</w:t>
      </w:r>
      <w:bookmarkEnd w:id="11"/>
    </w:p>
    <w:p w14:paraId="6A34BE39" w14:textId="14FE8E93" w:rsidR="00BD614B" w:rsidRPr="005B66F7" w:rsidRDefault="00BD614B" w:rsidP="00BD614B">
      <w:r>
        <w:rPr>
          <w:color w:val="auto"/>
        </w:rPr>
        <w:t xml:space="preserve">As a result of </w:t>
      </w:r>
      <w:r w:rsidR="0070091E">
        <w:rPr>
          <w:color w:val="auto"/>
        </w:rPr>
        <w:t>this</w:t>
      </w:r>
      <w:r>
        <w:rPr>
          <w:color w:val="auto"/>
        </w:rPr>
        <w:t xml:space="preserve"> research</w:t>
      </w:r>
      <w:r w:rsidR="00EA2C29">
        <w:rPr>
          <w:color w:val="auto"/>
        </w:rPr>
        <w:t xml:space="preserve"> report,</w:t>
      </w:r>
      <w:r>
        <w:rPr>
          <w:color w:val="auto"/>
        </w:rPr>
        <w:t xml:space="preserve"> </w:t>
      </w:r>
      <w:r w:rsidR="0070091E">
        <w:rPr>
          <w:color w:val="auto"/>
        </w:rPr>
        <w:t>the final conclusion is</w:t>
      </w:r>
      <w:r w:rsidR="00EA2C29">
        <w:rPr>
          <w:color w:val="auto"/>
        </w:rPr>
        <w:t xml:space="preserve"> that React is the most suitable framework</w:t>
      </w:r>
      <w:r w:rsidR="00120C81">
        <w:rPr>
          <w:color w:val="auto"/>
        </w:rPr>
        <w:t xml:space="preserve"> for an online education platform</w:t>
      </w:r>
      <w:r w:rsidR="00EA2C29">
        <w:rPr>
          <w:color w:val="auto"/>
        </w:rPr>
        <w:t xml:space="preserve">. This is because React has the largest community which is essential to </w:t>
      </w:r>
      <w:r w:rsidR="00120C81">
        <w:rPr>
          <w:color w:val="auto"/>
        </w:rPr>
        <w:t>the</w:t>
      </w:r>
      <w:r w:rsidR="00EA2C29">
        <w:rPr>
          <w:color w:val="auto"/>
        </w:rPr>
        <w:t xml:space="preserve"> learning curve, since </w:t>
      </w:r>
      <w:r w:rsidR="00C60E22">
        <w:rPr>
          <w:color w:val="auto"/>
        </w:rPr>
        <w:t>some developers have</w:t>
      </w:r>
      <w:r w:rsidR="00EA2C29">
        <w:rPr>
          <w:color w:val="auto"/>
        </w:rPr>
        <w:t xml:space="preserve"> little to no</w:t>
      </w:r>
      <w:r w:rsidR="00E749C2">
        <w:rPr>
          <w:color w:val="auto"/>
        </w:rPr>
        <w:t xml:space="preserve"> experience with JavaScript frameworks</w:t>
      </w:r>
      <w:r w:rsidR="00B829D8">
        <w:rPr>
          <w:color w:val="auto"/>
        </w:rPr>
        <w:t xml:space="preserve"> (sub question 1-3)</w:t>
      </w:r>
      <w:r w:rsidR="00E749C2">
        <w:rPr>
          <w:color w:val="auto"/>
        </w:rPr>
        <w:t>.</w:t>
      </w:r>
      <w:r w:rsidR="00911894">
        <w:rPr>
          <w:color w:val="auto"/>
        </w:rPr>
        <w:t xml:space="preserve"> Pertaining to </w:t>
      </w:r>
      <w:r w:rsidR="00120C81">
        <w:rPr>
          <w:color w:val="auto"/>
        </w:rPr>
        <w:t>an online education platform</w:t>
      </w:r>
      <w:r w:rsidR="00911894">
        <w:rPr>
          <w:color w:val="auto"/>
        </w:rPr>
        <w:t xml:space="preserve">, React offers </w:t>
      </w:r>
      <w:r w:rsidR="009A117F">
        <w:rPr>
          <w:color w:val="auto"/>
        </w:rPr>
        <w:t>the most</w:t>
      </w:r>
      <w:r w:rsidR="00911894">
        <w:rPr>
          <w:color w:val="auto"/>
        </w:rPr>
        <w:t xml:space="preserve"> flexibility which is needed for the different UI’s </w:t>
      </w:r>
      <w:r w:rsidR="0070091E">
        <w:rPr>
          <w:color w:val="auto"/>
        </w:rPr>
        <w:t xml:space="preserve">that an online education platform is going to need, and </w:t>
      </w:r>
      <w:r w:rsidR="00911894">
        <w:rPr>
          <w:color w:val="auto"/>
        </w:rPr>
        <w:t>to make and pursue a flexible interface for users to chat/call in</w:t>
      </w:r>
      <w:r w:rsidR="00B829D8">
        <w:rPr>
          <w:color w:val="auto"/>
        </w:rPr>
        <w:t xml:space="preserve"> (sub question 4)</w:t>
      </w:r>
      <w:r w:rsidR="00911894">
        <w:rPr>
          <w:color w:val="auto"/>
        </w:rPr>
        <w:t>.</w:t>
      </w:r>
    </w:p>
    <w:p w14:paraId="4B0AE8F6" w14:textId="77777777" w:rsidR="009F70FC" w:rsidRPr="005B66F7" w:rsidRDefault="009F70FC" w:rsidP="00FE229B"/>
    <w:p w14:paraId="1F9BF00C" w14:textId="77777777" w:rsidR="009A117F" w:rsidRDefault="009F70FC" w:rsidP="009F70FC">
      <w:pPr>
        <w:pStyle w:val="Heading2"/>
        <w:rPr>
          <w:sz w:val="36"/>
          <w:szCs w:val="14"/>
        </w:rPr>
      </w:pPr>
      <w:bookmarkStart w:id="12" w:name="_Toc149312954"/>
      <w:r w:rsidRPr="005B66F7">
        <w:rPr>
          <w:sz w:val="36"/>
          <w:szCs w:val="14"/>
        </w:rPr>
        <w:t>Recommendation:</w:t>
      </w:r>
      <w:bookmarkEnd w:id="12"/>
    </w:p>
    <w:p w14:paraId="4E636518" w14:textId="5EB537A7" w:rsidR="009F70FC" w:rsidRPr="005B66F7" w:rsidRDefault="00C74AD4" w:rsidP="009A117F">
      <w:r>
        <w:rPr>
          <w:color w:val="auto"/>
        </w:rPr>
        <w:t>If you want to build a project that includes a flexible UI, as well as lots of help on outer community, choose React! The powerful JSX syntax that comes with React offers strong support for HTML-like features, if you have experience with HTML this will greatly help in understanding the framework.</w:t>
      </w:r>
      <w:r w:rsidR="00807125" w:rsidRPr="005B66F7">
        <w:br/>
      </w:r>
    </w:p>
    <w:p w14:paraId="2B636273" w14:textId="35825E67" w:rsidR="009F70FC" w:rsidRDefault="00FE229B" w:rsidP="009F70FC">
      <w:pPr>
        <w:pStyle w:val="Heading2"/>
        <w:rPr>
          <w:sz w:val="36"/>
          <w:szCs w:val="14"/>
        </w:rPr>
      </w:pPr>
      <w:r w:rsidRPr="00FE229B">
        <w:rPr>
          <w:sz w:val="36"/>
          <w:szCs w:val="14"/>
        </w:rPr>
        <w:t>Reflection:</w:t>
      </w:r>
    </w:p>
    <w:p w14:paraId="656C576E" w14:textId="41B03E5A" w:rsidR="00FE229B" w:rsidRDefault="00FE229B" w:rsidP="00FE229B">
      <w:pPr>
        <w:rPr>
          <w:color w:val="161718" w:themeColor="text1"/>
        </w:rPr>
      </w:pPr>
      <w:r>
        <w:rPr>
          <w:color w:val="161718" w:themeColor="text1"/>
        </w:rPr>
        <w:t>W</w:t>
      </w:r>
      <w:r w:rsidRPr="00FE229B">
        <w:rPr>
          <w:color w:val="161718" w:themeColor="text1"/>
        </w:rPr>
        <w:t>hile writing this research report, I have chosen to apply differnt researching methods for different sub-questions, I did this because I have no past expierience with frameworks.</w:t>
      </w:r>
      <w:r>
        <w:rPr>
          <w:color w:val="161718" w:themeColor="text1"/>
        </w:rPr>
        <w:t xml:space="preserve"> What I found hard about writing this research report is determining what specific aspects of a framework work best for the project that I am going to make.</w:t>
      </w:r>
    </w:p>
    <w:p w14:paraId="2154DFC2" w14:textId="77777777" w:rsidR="00FE229B" w:rsidRPr="00FE229B" w:rsidRDefault="00FE229B" w:rsidP="00FE229B"/>
    <w:p w14:paraId="3D6E1E6A" w14:textId="77777777" w:rsidR="00FE229B" w:rsidRDefault="001312FD" w:rsidP="00FE229B">
      <w:pPr>
        <w:pStyle w:val="Heading1"/>
      </w:pPr>
      <w:r w:rsidRPr="005B66F7">
        <w:br w:type="page"/>
      </w:r>
      <w:bookmarkStart w:id="13" w:name="_Toc149312955"/>
      <w:r w:rsidR="009F70FC" w:rsidRPr="00FE229B">
        <w:rPr>
          <w:color w:val="161718" w:themeColor="text1"/>
        </w:rPr>
        <w:lastRenderedPageBreak/>
        <w:t>References</w:t>
      </w:r>
      <w:bookmarkEnd w:id="13"/>
    </w:p>
    <w:p w14:paraId="02B4F254" w14:textId="7D36E14C" w:rsidR="008A71CD" w:rsidRPr="005B66F7" w:rsidRDefault="009F70FC" w:rsidP="00FE229B">
      <w:r w:rsidRPr="005B66F7">
        <w:t xml:space="preserve"> </w:t>
      </w:r>
    </w:p>
    <w:sdt>
      <w:sdtPr>
        <w:id w:val="-1665774492"/>
        <w:docPartObj>
          <w:docPartGallery w:val="Bibliographies"/>
          <w:docPartUnique/>
        </w:docPartObj>
      </w:sdtPr>
      <w:sdtContent>
        <w:sdt>
          <w:sdtPr>
            <w:rPr>
              <w:color w:val="auto"/>
            </w:rPr>
            <w:id w:val="-573587230"/>
            <w:bibliography/>
          </w:sdtPr>
          <w:sdtEndPr>
            <w:rPr>
              <w:color w:val="FFFFFF" w:themeColor="background1"/>
            </w:rPr>
          </w:sdtEndPr>
          <w:sdtContent>
            <w:p w14:paraId="6B65FEA6" w14:textId="04F355C9" w:rsidR="0070091E" w:rsidRPr="0070091E" w:rsidRDefault="008A71CD" w:rsidP="0070091E">
              <w:pPr>
                <w:rPr>
                  <w:noProof/>
                  <w:color w:val="auto"/>
                  <w:sz w:val="22"/>
                </w:rPr>
              </w:pPr>
              <w:r w:rsidRPr="0070091E">
                <w:rPr>
                  <w:color w:val="auto"/>
                  <w:sz w:val="24"/>
                  <w:szCs w:val="20"/>
                </w:rPr>
                <w:fldChar w:fldCharType="begin"/>
              </w:r>
              <w:r w:rsidRPr="0070091E">
                <w:rPr>
                  <w:color w:val="auto"/>
                  <w:sz w:val="24"/>
                  <w:szCs w:val="20"/>
                </w:rPr>
                <w:instrText xml:space="preserve"> BIBLIOGRAPHY </w:instrText>
              </w:r>
              <w:r w:rsidRPr="0070091E">
                <w:rPr>
                  <w:color w:val="auto"/>
                  <w:sz w:val="24"/>
                  <w:szCs w:val="20"/>
                </w:rPr>
                <w:fldChar w:fldCharType="separate"/>
              </w:r>
              <w:r w:rsidR="0070091E" w:rsidRPr="0070091E">
                <w:rPr>
                  <w:noProof/>
                  <w:color w:val="auto"/>
                  <w:sz w:val="24"/>
                  <w:szCs w:val="20"/>
                </w:rPr>
                <w:t xml:space="preserve">Acunetix. (2023). </w:t>
              </w:r>
              <w:r w:rsidR="0070091E" w:rsidRPr="0070091E">
                <w:rPr>
                  <w:i/>
                  <w:iCs/>
                  <w:noProof/>
                  <w:color w:val="auto"/>
                  <w:sz w:val="24"/>
                  <w:szCs w:val="20"/>
                </w:rPr>
                <w:t>Cross-site Scripting (XSS)</w:t>
              </w:r>
              <w:r w:rsidR="0070091E" w:rsidRPr="0070091E">
                <w:rPr>
                  <w:noProof/>
                  <w:color w:val="auto"/>
                  <w:sz w:val="24"/>
                  <w:szCs w:val="20"/>
                </w:rPr>
                <w:t>. Retrieved from Acunetix: https://www.acunetix.com/websitesecurity/cross-site-scripting/</w:t>
              </w:r>
            </w:p>
            <w:p w14:paraId="42E729E1"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Bahrynovska, T. (2023, 1 31). </w:t>
              </w:r>
              <w:r w:rsidRPr="0070091E">
                <w:rPr>
                  <w:i/>
                  <w:iCs/>
                  <w:noProof/>
                  <w:color w:val="auto"/>
                  <w:sz w:val="24"/>
                  <w:szCs w:val="20"/>
                </w:rPr>
                <w:t>React security guide: 7u vulnerabilities and best practices to fix them</w:t>
              </w:r>
              <w:r w:rsidRPr="0070091E">
                <w:rPr>
                  <w:noProof/>
                  <w:color w:val="auto"/>
                  <w:sz w:val="24"/>
                  <w:szCs w:val="20"/>
                </w:rPr>
                <w:t>. Retrieved from Forbytes: https://forbytes.com/blog/react-security-best-practices/#:~:text=user%20authentication%20measures.-,React.,scripting%20and%20injection%2Dstyle%20attacks.</w:t>
              </w:r>
            </w:p>
            <w:p w14:paraId="393E751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Hert. (2023, 10 5). </w:t>
              </w:r>
              <w:r w:rsidRPr="0070091E">
                <w:rPr>
                  <w:i/>
                  <w:iCs/>
                  <w:noProof/>
                  <w:color w:val="auto"/>
                  <w:sz w:val="24"/>
                  <w:szCs w:val="20"/>
                </w:rPr>
                <w:t>her</w:t>
              </w:r>
              <w:r w:rsidRPr="0070091E">
                <w:rPr>
                  <w:noProof/>
                  <w:color w:val="auto"/>
                  <w:sz w:val="24"/>
                  <w:szCs w:val="20"/>
                </w:rPr>
                <w:t>. Retrieved from hert: http://Google.com/</w:t>
              </w:r>
            </w:p>
            <w:p w14:paraId="2C1E6007" w14:textId="77777777" w:rsidR="0070091E" w:rsidRPr="0070091E" w:rsidRDefault="0070091E" w:rsidP="0070091E">
              <w:pPr>
                <w:pStyle w:val="Bibliography"/>
                <w:ind w:left="720" w:hanging="720"/>
                <w:rPr>
                  <w:noProof/>
                  <w:color w:val="auto"/>
                  <w:sz w:val="24"/>
                  <w:szCs w:val="20"/>
                </w:rPr>
              </w:pPr>
              <w:r w:rsidRPr="0070091E">
                <w:rPr>
                  <w:i/>
                  <w:iCs/>
                  <w:noProof/>
                  <w:color w:val="auto"/>
                  <w:sz w:val="24"/>
                  <w:szCs w:val="20"/>
                </w:rPr>
                <w:t>How to Securfe Your Angular App</w:t>
              </w:r>
              <w:r w:rsidRPr="0070091E">
                <w:rPr>
                  <w:noProof/>
                  <w:color w:val="auto"/>
                  <w:sz w:val="24"/>
                  <w:szCs w:val="20"/>
                </w:rPr>
                <w:t>. (n.d.). Retrieved from https://www.telerik.com/blogs/how-to-secure-your-angular-app#:~:text=Angular%20uses%20several%20security%20features,be%20loaded%20into%20a%20webpage.</w:t>
              </w:r>
            </w:p>
            <w:p w14:paraId="2456A54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Laurent, L. (2023, 7 31). </w:t>
              </w:r>
              <w:r w:rsidRPr="0070091E">
                <w:rPr>
                  <w:i/>
                  <w:iCs/>
                  <w:noProof/>
                  <w:color w:val="auto"/>
                  <w:sz w:val="24"/>
                  <w:szCs w:val="20"/>
                </w:rPr>
                <w:t>AppMaster</w:t>
              </w:r>
              <w:r w:rsidRPr="0070091E">
                <w:rPr>
                  <w:noProof/>
                  <w:color w:val="auto"/>
                  <w:sz w:val="24"/>
                  <w:szCs w:val="20"/>
                </w:rPr>
                <w:t>. Retrieved from React's Component-Based Architecture: A Case Study: https://appmaster.io/blog/react-component-based-architecture</w:t>
              </w:r>
            </w:p>
            <w:p w14:paraId="2B0EE870"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Mahajan, A. (2019, 12 05). </w:t>
              </w:r>
              <w:r w:rsidRPr="0070091E">
                <w:rPr>
                  <w:i/>
                  <w:iCs/>
                  <w:noProof/>
                  <w:color w:val="auto"/>
                  <w:sz w:val="24"/>
                  <w:szCs w:val="20"/>
                </w:rPr>
                <w:t>React vs. Angular vs. Vue: The Complete Comparison</w:t>
              </w:r>
              <w:r w:rsidRPr="0070091E">
                <w:rPr>
                  <w:noProof/>
                  <w:color w:val="auto"/>
                  <w:sz w:val="24"/>
                  <w:szCs w:val="20"/>
                </w:rPr>
                <w:t>. Retrieved from Dzone: https://dzone.com/articles/react-vs-angular-vs-vue-the-complete-comparison-to</w:t>
              </w:r>
            </w:p>
            <w:p w14:paraId="75F7D625"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Matias, M. (2022, 07 14). </w:t>
              </w:r>
              <w:r w:rsidRPr="0070091E">
                <w:rPr>
                  <w:i/>
                  <w:iCs/>
                  <w:noProof/>
                  <w:color w:val="auto"/>
                  <w:sz w:val="24"/>
                  <w:szCs w:val="20"/>
                </w:rPr>
                <w:t>Avoid XSS Attacks in Vue</w:t>
              </w:r>
              <w:r w:rsidRPr="0070091E">
                <w:rPr>
                  <w:noProof/>
                  <w:color w:val="auto"/>
                  <w:sz w:val="24"/>
                  <w:szCs w:val="20"/>
                </w:rPr>
                <w:t>. Retrieved from dev-academy: https://dev-academy.com/vue-xss/</w:t>
              </w:r>
            </w:p>
            <w:p w14:paraId="3FDF31E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Ritika. (2022, 12 1). </w:t>
              </w:r>
              <w:r w:rsidRPr="0070091E">
                <w:rPr>
                  <w:i/>
                  <w:iCs/>
                  <w:noProof/>
                  <w:color w:val="auto"/>
                  <w:sz w:val="24"/>
                  <w:szCs w:val="20"/>
                </w:rPr>
                <w:t>Invendus</w:t>
              </w:r>
              <w:r w:rsidRPr="0070091E">
                <w:rPr>
                  <w:noProof/>
                  <w:color w:val="auto"/>
                  <w:sz w:val="24"/>
                  <w:szCs w:val="20"/>
                </w:rPr>
                <w:t>. Retrieved from What is a Framework and Why use Frameworks in Software Development?: https://invedus.com/blog/what-is-a-framework-and-why-use-frameworks-in-software-development/#:~:text=The%20type%20of%20framework%20that,your%20specific%20needs%20and%20requirements.</w:t>
              </w:r>
            </w:p>
            <w:p w14:paraId="7089D9C2"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Srivastava, V. (2023, 04 01 ). </w:t>
              </w:r>
              <w:r w:rsidRPr="0070091E">
                <w:rPr>
                  <w:i/>
                  <w:iCs/>
                  <w:noProof/>
                  <w:color w:val="auto"/>
                  <w:sz w:val="24"/>
                  <w:szCs w:val="20"/>
                </w:rPr>
                <w:t>How to Secure Your Angular App</w:t>
              </w:r>
              <w:r w:rsidRPr="0070091E">
                <w:rPr>
                  <w:noProof/>
                  <w:color w:val="auto"/>
                  <w:sz w:val="24"/>
                  <w:szCs w:val="20"/>
                </w:rPr>
                <w:t>. Retrieved from Telerik: https://www.telerik.com/blogs/how-to-secure-your-angular-app#:~:text=Angular%20uses%20several%20security%20features,be%20loaded%20into%20a%20webpage.</w:t>
              </w:r>
            </w:p>
            <w:p w14:paraId="7373D0D3"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Thinkster. (2023, 10 26). </w:t>
              </w:r>
              <w:r w:rsidRPr="0070091E">
                <w:rPr>
                  <w:i/>
                  <w:iCs/>
                  <w:noProof/>
                  <w:color w:val="auto"/>
                  <w:sz w:val="24"/>
                  <w:szCs w:val="20"/>
                </w:rPr>
                <w:t>Realworld</w:t>
              </w:r>
              <w:r w:rsidRPr="0070091E">
                <w:rPr>
                  <w:noProof/>
                  <w:color w:val="auto"/>
                  <w:sz w:val="24"/>
                  <w:szCs w:val="20"/>
                </w:rPr>
                <w:t>. Retrieved from Github: https://github.com/gothinkster/realworld</w:t>
              </w:r>
            </w:p>
            <w:p w14:paraId="3D1F177A"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Vindula, O. (2023, 06 6). </w:t>
              </w:r>
              <w:r w:rsidRPr="0070091E">
                <w:rPr>
                  <w:i/>
                  <w:iCs/>
                  <w:noProof/>
                  <w:color w:val="auto"/>
                  <w:sz w:val="24"/>
                  <w:szCs w:val="20"/>
                </w:rPr>
                <w:t>Mitigating XSS attackos in React applications</w:t>
              </w:r>
              <w:r w:rsidRPr="0070091E">
                <w:rPr>
                  <w:noProof/>
                  <w:color w:val="auto"/>
                  <w:sz w:val="24"/>
                  <w:szCs w:val="20"/>
                </w:rPr>
                <w:t>. Retrieved from medium: https://medium.com/@omalwijegunawardana/mitigating-xss-attacks-in-react-applications-194c46472379</w:t>
              </w:r>
            </w:p>
            <w:p w14:paraId="6CD481A7"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You, E. (2023). </w:t>
              </w:r>
              <w:r w:rsidRPr="0070091E">
                <w:rPr>
                  <w:i/>
                  <w:iCs/>
                  <w:noProof/>
                  <w:color w:val="auto"/>
                  <w:sz w:val="24"/>
                  <w:szCs w:val="20"/>
                </w:rPr>
                <w:t>Security</w:t>
              </w:r>
              <w:r w:rsidRPr="0070091E">
                <w:rPr>
                  <w:noProof/>
                  <w:color w:val="auto"/>
                  <w:sz w:val="24"/>
                  <w:szCs w:val="20"/>
                </w:rPr>
                <w:t>. Retrieved from Vue.js: https://vuejs.org/guide/best-practices/security.html</w:t>
              </w:r>
            </w:p>
            <w:p w14:paraId="0AA3A569" w14:textId="59B923C3" w:rsidR="008A71CD" w:rsidRPr="005B66F7" w:rsidRDefault="008A71CD" w:rsidP="0070091E">
              <w:r w:rsidRPr="0070091E">
                <w:rPr>
                  <w:b/>
                  <w:bCs/>
                  <w:color w:val="auto"/>
                  <w:sz w:val="24"/>
                  <w:szCs w:val="20"/>
                </w:rPr>
                <w:fldChar w:fldCharType="end"/>
              </w:r>
            </w:p>
          </w:sdtContent>
        </w:sdt>
      </w:sdtContent>
    </w:sdt>
    <w:p w14:paraId="62B8C9D6" w14:textId="2C99D62D" w:rsidR="00D540D1" w:rsidRPr="005B66F7" w:rsidRDefault="00D540D1" w:rsidP="00FE229B"/>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4" w:name="_Toc149312956"/>
      <w:r w:rsidRPr="005B66F7">
        <w:rPr>
          <w:color w:val="161718" w:themeColor="text1"/>
          <w:sz w:val="56"/>
          <w:szCs w:val="32"/>
        </w:rPr>
        <w:lastRenderedPageBreak/>
        <w:t>Version history</w:t>
      </w:r>
      <w:bookmarkEnd w:id="14"/>
    </w:p>
    <w:p w14:paraId="476666D2" w14:textId="77777777" w:rsidR="009F70FC" w:rsidRPr="005B66F7" w:rsidRDefault="009F70FC" w:rsidP="00FE229B"/>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1312FD">
        <w:trPr>
          <w:trHeight w:val="672"/>
        </w:trPr>
        <w:tc>
          <w:tcPr>
            <w:tcW w:w="4796" w:type="dxa"/>
            <w:shd w:val="clear" w:color="auto" w:fill="93C842" w:themeFill="accent2"/>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93C842" w:themeFill="accent2"/>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4866AAEB" w:rsidR="001312FD" w:rsidRPr="005B66F7" w:rsidRDefault="001312FD" w:rsidP="001312FD">
            <w:pPr>
              <w:spacing w:before="240" w:after="200"/>
              <w:jc w:val="center"/>
              <w:rPr>
                <w:rFonts w:ascii="Arial" w:hAnsi="Arial" w:cs="Arial"/>
                <w:color w:val="161718" w:themeColor="text1"/>
              </w:rPr>
            </w:pPr>
            <w:r w:rsidRPr="005B66F7">
              <w:rPr>
                <w:rFonts w:ascii="Arial" w:hAnsi="Arial" w:cs="Arial"/>
                <w:color w:val="161718" w:themeColor="text1"/>
              </w:rPr>
              <w:t>21/09/2023</w:t>
            </w:r>
          </w:p>
        </w:tc>
        <w:tc>
          <w:tcPr>
            <w:tcW w:w="4796" w:type="dxa"/>
          </w:tcPr>
          <w:p w14:paraId="27C506D6" w14:textId="1F5AD8CE" w:rsidR="001312FD" w:rsidRPr="005B66F7" w:rsidRDefault="00BD5683" w:rsidP="00BD5683">
            <w:pPr>
              <w:spacing w:before="240" w:after="200"/>
              <w:jc w:val="center"/>
              <w:rPr>
                <w:rFonts w:ascii="Arial" w:hAnsi="Arial" w:cs="Arial"/>
                <w:color w:val="161718" w:themeColor="text1"/>
              </w:rPr>
            </w:pPr>
            <w:r w:rsidRPr="005B66F7">
              <w:rPr>
                <w:rFonts w:ascii="Arial" w:hAnsi="Arial" w:cs="Arial"/>
                <w:color w:val="161718" w:themeColor="text1"/>
              </w:rPr>
              <w:t xml:space="preserve">Version </w:t>
            </w:r>
            <w:r w:rsidR="00D27448" w:rsidRPr="005B66F7">
              <w:rPr>
                <w:rFonts w:ascii="Arial" w:hAnsi="Arial" w:cs="Arial"/>
                <w:color w:val="161718" w:themeColor="text1"/>
              </w:rPr>
              <w:t>1</w:t>
            </w:r>
            <w:r w:rsidRPr="005B66F7">
              <w:rPr>
                <w:rFonts w:ascii="Arial" w:hAnsi="Arial" w:cs="Arial"/>
                <w:color w:val="161718" w:themeColor="text1"/>
              </w:rPr>
              <w:t>.0 of research report</w:t>
            </w:r>
          </w:p>
        </w:tc>
      </w:tr>
      <w:tr w:rsidR="001312FD" w:rsidRPr="005B66F7" w14:paraId="6025F12F" w14:textId="77777777" w:rsidTr="001312FD">
        <w:tc>
          <w:tcPr>
            <w:tcW w:w="4796" w:type="dxa"/>
          </w:tcPr>
          <w:p w14:paraId="49E72F4F" w14:textId="71F2C1A2" w:rsidR="001312FD" w:rsidRPr="005B66F7" w:rsidRDefault="00160498" w:rsidP="00160498">
            <w:pPr>
              <w:spacing w:before="240" w:after="200"/>
              <w:jc w:val="center"/>
            </w:pPr>
            <w:r w:rsidRPr="005B66F7">
              <w:rPr>
                <w:rFonts w:ascii="Arial" w:hAnsi="Arial" w:cs="Arial"/>
                <w:color w:val="161718" w:themeColor="text1"/>
              </w:rPr>
              <w:t>28/09/2023</w:t>
            </w:r>
          </w:p>
        </w:tc>
        <w:tc>
          <w:tcPr>
            <w:tcW w:w="4796" w:type="dxa"/>
          </w:tcPr>
          <w:p w14:paraId="450EB441" w14:textId="24C2C7BC" w:rsidR="001312FD" w:rsidRPr="005B66F7" w:rsidRDefault="00160498" w:rsidP="00160498">
            <w:pPr>
              <w:spacing w:before="240" w:after="200" w:line="276" w:lineRule="auto"/>
              <w:jc w:val="center"/>
            </w:pPr>
            <w:r w:rsidRPr="005B66F7">
              <w:rPr>
                <w:rFonts w:ascii="Arial" w:hAnsi="Arial" w:cs="Arial"/>
                <w:color w:val="161718" w:themeColor="text1"/>
              </w:rPr>
              <w:t>DOT Framework for sub-questions</w:t>
            </w:r>
          </w:p>
        </w:tc>
      </w:tr>
      <w:tr w:rsidR="001312FD" w:rsidRPr="005B66F7" w14:paraId="5022D916" w14:textId="77777777" w:rsidTr="001312FD">
        <w:tc>
          <w:tcPr>
            <w:tcW w:w="4796" w:type="dxa"/>
          </w:tcPr>
          <w:p w14:paraId="2AA29488" w14:textId="05EC5072" w:rsidR="001312FD" w:rsidRPr="005B66F7" w:rsidRDefault="00202E6A" w:rsidP="00202E6A">
            <w:pPr>
              <w:spacing w:before="240" w:after="200"/>
              <w:jc w:val="center"/>
              <w:rPr>
                <w:color w:val="auto"/>
              </w:rPr>
            </w:pPr>
            <w:r w:rsidRPr="005B66F7">
              <w:t>F</w:t>
            </w:r>
            <w:r w:rsidRPr="005B66F7">
              <w:rPr>
                <w:rFonts w:ascii="Arial" w:hAnsi="Arial" w:cs="Arial"/>
                <w:color w:val="161718" w:themeColor="text1"/>
              </w:rPr>
              <w:t>05/10/2023</w:t>
            </w:r>
            <w:r w:rsidRPr="005B66F7">
              <w:t>5</w:t>
            </w:r>
          </w:p>
        </w:tc>
        <w:tc>
          <w:tcPr>
            <w:tcW w:w="4796" w:type="dxa"/>
          </w:tcPr>
          <w:p w14:paraId="3A28F3EF" w14:textId="658C0D8D" w:rsidR="001312FD" w:rsidRPr="005B66F7" w:rsidRDefault="00202E6A" w:rsidP="00202E6A">
            <w:pPr>
              <w:spacing w:before="240" w:after="200"/>
              <w:jc w:val="center"/>
            </w:pPr>
            <w:r w:rsidRPr="005B66F7">
              <w:rPr>
                <w:rFonts w:ascii="Arial" w:hAnsi="Arial" w:cs="Arial"/>
                <w:color w:val="161718" w:themeColor="text1"/>
              </w:rPr>
              <w:t>Researching sub-questions</w:t>
            </w:r>
          </w:p>
        </w:tc>
      </w:tr>
      <w:tr w:rsidR="00F85826" w:rsidRPr="005B66F7" w14:paraId="45298495" w14:textId="77777777" w:rsidTr="001312FD">
        <w:tc>
          <w:tcPr>
            <w:tcW w:w="4796" w:type="dxa"/>
          </w:tcPr>
          <w:p w14:paraId="33486C48" w14:textId="0C2EAFD5" w:rsidR="00F85826" w:rsidRPr="00F85826" w:rsidRDefault="00F85826" w:rsidP="00F85826">
            <w:pPr>
              <w:spacing w:before="240" w:after="200"/>
              <w:jc w:val="center"/>
              <w:rPr>
                <w:rFonts w:ascii="Arial" w:hAnsi="Arial" w:cs="Arial"/>
                <w:color w:val="auto"/>
              </w:rPr>
            </w:pPr>
            <w:r w:rsidRPr="00F85826">
              <w:rPr>
                <w:rFonts w:ascii="Arial" w:hAnsi="Arial" w:cs="Arial"/>
                <w:color w:val="auto"/>
              </w:rPr>
              <w:t>06/10/2023</w:t>
            </w:r>
          </w:p>
        </w:tc>
        <w:tc>
          <w:tcPr>
            <w:tcW w:w="4796" w:type="dxa"/>
          </w:tcPr>
          <w:p w14:paraId="7C6EE3E3" w14:textId="0F087FC1" w:rsidR="00F85826" w:rsidRPr="005B66F7" w:rsidRDefault="00F85826" w:rsidP="00202E6A">
            <w:pPr>
              <w:spacing w:before="240" w:after="200"/>
              <w:jc w:val="center"/>
              <w:rPr>
                <w:rFonts w:ascii="Arial" w:hAnsi="Arial" w:cs="Arial"/>
                <w:color w:val="161718" w:themeColor="text1"/>
              </w:rPr>
            </w:pPr>
            <w:r>
              <w:rPr>
                <w:rFonts w:ascii="Arial" w:hAnsi="Arial" w:cs="Arial"/>
                <w:color w:val="161718" w:themeColor="text1"/>
              </w:rPr>
              <w:t>Sub-question 2, survey conducted</w:t>
            </w:r>
          </w:p>
        </w:tc>
      </w:tr>
      <w:tr w:rsidR="000D75DA" w:rsidRPr="005B66F7" w14:paraId="7FDEA4D8" w14:textId="77777777" w:rsidTr="001312FD">
        <w:tc>
          <w:tcPr>
            <w:tcW w:w="4796" w:type="dxa"/>
          </w:tcPr>
          <w:p w14:paraId="525292B8" w14:textId="79DCE5C8" w:rsidR="000D75DA" w:rsidRPr="00F85826" w:rsidRDefault="000D75DA" w:rsidP="00F85826">
            <w:pPr>
              <w:spacing w:before="240" w:after="200"/>
              <w:jc w:val="center"/>
              <w:rPr>
                <w:rFonts w:ascii="Arial" w:hAnsi="Arial" w:cs="Arial"/>
                <w:color w:val="auto"/>
              </w:rPr>
            </w:pPr>
            <w:r>
              <w:rPr>
                <w:rFonts w:ascii="Arial" w:hAnsi="Arial" w:cs="Arial"/>
                <w:color w:val="auto"/>
              </w:rPr>
              <w:t>12/10/2023</w:t>
            </w:r>
          </w:p>
        </w:tc>
        <w:tc>
          <w:tcPr>
            <w:tcW w:w="4796" w:type="dxa"/>
          </w:tcPr>
          <w:p w14:paraId="44D3793B" w14:textId="09D7FF8A" w:rsidR="000D75DA" w:rsidRDefault="000D75DA" w:rsidP="00202E6A">
            <w:pPr>
              <w:spacing w:before="240" w:after="200"/>
              <w:jc w:val="center"/>
              <w:rPr>
                <w:rFonts w:ascii="Arial" w:hAnsi="Arial" w:cs="Arial"/>
                <w:color w:val="161718" w:themeColor="text1"/>
              </w:rPr>
            </w:pPr>
            <w:r>
              <w:rPr>
                <w:rFonts w:ascii="Arial" w:hAnsi="Arial" w:cs="Arial"/>
                <w:color w:val="161718" w:themeColor="text1"/>
              </w:rPr>
              <w:t>Sub-question 3</w:t>
            </w:r>
          </w:p>
        </w:tc>
      </w:tr>
      <w:tr w:rsidR="005A62DB" w:rsidRPr="005B66F7" w14:paraId="130C17B6" w14:textId="77777777" w:rsidTr="001312FD">
        <w:tc>
          <w:tcPr>
            <w:tcW w:w="4796" w:type="dxa"/>
          </w:tcPr>
          <w:p w14:paraId="20421AA6" w14:textId="075A543B" w:rsidR="005A62DB" w:rsidRDefault="005A62DB" w:rsidP="00F85826">
            <w:pPr>
              <w:spacing w:before="240" w:after="200"/>
              <w:jc w:val="center"/>
              <w:rPr>
                <w:rFonts w:ascii="Arial" w:hAnsi="Arial" w:cs="Arial"/>
                <w:color w:val="auto"/>
              </w:rPr>
            </w:pPr>
            <w:r>
              <w:rPr>
                <w:rFonts w:ascii="Arial" w:hAnsi="Arial" w:cs="Arial"/>
                <w:color w:val="auto"/>
              </w:rPr>
              <w:t>13/10/2023</w:t>
            </w:r>
          </w:p>
        </w:tc>
        <w:tc>
          <w:tcPr>
            <w:tcW w:w="4796" w:type="dxa"/>
          </w:tcPr>
          <w:p w14:paraId="230507E1" w14:textId="6D20D744" w:rsidR="005A62DB" w:rsidRDefault="005A62DB" w:rsidP="00202E6A">
            <w:pPr>
              <w:spacing w:before="240" w:after="200"/>
              <w:jc w:val="center"/>
              <w:rPr>
                <w:rFonts w:ascii="Arial" w:hAnsi="Arial" w:cs="Arial"/>
                <w:color w:val="161718" w:themeColor="text1"/>
              </w:rPr>
            </w:pPr>
            <w:r>
              <w:rPr>
                <w:rFonts w:ascii="Arial" w:hAnsi="Arial" w:cs="Arial"/>
                <w:color w:val="161718" w:themeColor="text1"/>
              </w:rPr>
              <w:t>Sub-question 4, conclusion, recommendation, references</w:t>
            </w:r>
          </w:p>
        </w:tc>
      </w:tr>
      <w:tr w:rsidR="0070091E" w:rsidRPr="005B66F7" w14:paraId="6F1ADB48" w14:textId="77777777" w:rsidTr="001312FD">
        <w:tc>
          <w:tcPr>
            <w:tcW w:w="4796" w:type="dxa"/>
          </w:tcPr>
          <w:p w14:paraId="75A00595" w14:textId="22337BFC" w:rsidR="0070091E" w:rsidRDefault="0070091E" w:rsidP="00F85826">
            <w:pPr>
              <w:spacing w:before="240" w:after="200"/>
              <w:jc w:val="center"/>
              <w:rPr>
                <w:rFonts w:ascii="Arial" w:hAnsi="Arial" w:cs="Arial"/>
                <w:color w:val="auto"/>
              </w:rPr>
            </w:pPr>
            <w:r>
              <w:rPr>
                <w:rFonts w:ascii="Arial" w:hAnsi="Arial" w:cs="Arial"/>
                <w:color w:val="auto"/>
              </w:rPr>
              <w:t>27/10/2023</w:t>
            </w:r>
          </w:p>
        </w:tc>
        <w:tc>
          <w:tcPr>
            <w:tcW w:w="4796" w:type="dxa"/>
          </w:tcPr>
          <w:p w14:paraId="170327CF" w14:textId="3F3CF8AE" w:rsidR="0070091E" w:rsidRDefault="0070091E" w:rsidP="00202E6A">
            <w:pPr>
              <w:spacing w:before="240" w:after="200"/>
              <w:jc w:val="center"/>
              <w:rPr>
                <w:rFonts w:ascii="Arial" w:hAnsi="Arial" w:cs="Arial"/>
                <w:color w:val="161718" w:themeColor="text1"/>
              </w:rPr>
            </w:pPr>
            <w:r>
              <w:rPr>
                <w:rFonts w:ascii="Arial" w:hAnsi="Arial" w:cs="Arial"/>
                <w:color w:val="161718" w:themeColor="text1"/>
              </w:rPr>
              <w:t>Finished research r</w:t>
            </w:r>
            <w:r w:rsidR="00FE229B">
              <w:rPr>
                <w:rFonts w:ascii="Arial" w:hAnsi="Arial" w:cs="Arial"/>
                <w:color w:val="161718" w:themeColor="text1"/>
              </w:rPr>
              <w:t>e</w:t>
            </w:r>
            <w:r>
              <w:rPr>
                <w:rFonts w:ascii="Arial" w:hAnsi="Arial" w:cs="Arial"/>
                <w:color w:val="161718" w:themeColor="text1"/>
              </w:rPr>
              <w:t>port, apply feedback</w:t>
            </w:r>
          </w:p>
        </w:tc>
      </w:tr>
      <w:tr w:rsidR="00FE229B" w:rsidRPr="005B66F7" w14:paraId="165CDC75" w14:textId="77777777" w:rsidTr="001312FD">
        <w:tc>
          <w:tcPr>
            <w:tcW w:w="4796" w:type="dxa"/>
          </w:tcPr>
          <w:p w14:paraId="193BFC5E" w14:textId="77777777" w:rsidR="00FE229B" w:rsidRDefault="00FE229B" w:rsidP="00F85826">
            <w:pPr>
              <w:spacing w:before="240" w:after="200"/>
              <w:jc w:val="center"/>
              <w:rPr>
                <w:rFonts w:ascii="Arial" w:hAnsi="Arial" w:cs="Arial"/>
                <w:color w:val="auto"/>
              </w:rPr>
            </w:pPr>
            <w:r>
              <w:rPr>
                <w:rFonts w:ascii="Arial" w:hAnsi="Arial" w:cs="Arial"/>
                <w:color w:val="auto"/>
              </w:rPr>
              <w:t>31/10/2023</w:t>
            </w:r>
          </w:p>
          <w:p w14:paraId="08DFDC28" w14:textId="1D0D106E" w:rsidR="00FE229B" w:rsidRDefault="00FE229B" w:rsidP="00F85826">
            <w:pPr>
              <w:spacing w:before="240" w:after="200"/>
              <w:jc w:val="center"/>
              <w:rPr>
                <w:rFonts w:ascii="Arial" w:hAnsi="Arial" w:cs="Arial"/>
                <w:color w:val="auto"/>
              </w:rPr>
            </w:pPr>
          </w:p>
        </w:tc>
        <w:tc>
          <w:tcPr>
            <w:tcW w:w="4796" w:type="dxa"/>
          </w:tcPr>
          <w:p w14:paraId="0F0D9013" w14:textId="25DC8B48" w:rsidR="00FE229B" w:rsidRDefault="00FE229B" w:rsidP="00202E6A">
            <w:pPr>
              <w:spacing w:before="240" w:after="200"/>
              <w:jc w:val="center"/>
              <w:rPr>
                <w:rFonts w:ascii="Arial" w:hAnsi="Arial" w:cs="Arial"/>
                <w:color w:val="161718" w:themeColor="text1"/>
              </w:rPr>
            </w:pPr>
            <w:r>
              <w:rPr>
                <w:rFonts w:ascii="Arial" w:hAnsi="Arial" w:cs="Arial"/>
                <w:color w:val="161718" w:themeColor="text1"/>
              </w:rPr>
              <w:t>Wrote reflection</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24"/>
      <w:footerReference w:type="default" r:id="rId25"/>
      <w:footerReference w:type="first" r:id="rId2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69085" w14:textId="77777777" w:rsidR="00F078BF" w:rsidRPr="005B66F7" w:rsidRDefault="00F078BF" w:rsidP="004B7E44">
      <w:r w:rsidRPr="005B66F7">
        <w:separator/>
      </w:r>
    </w:p>
  </w:endnote>
  <w:endnote w:type="continuationSeparator" w:id="0">
    <w:p w14:paraId="4C195141" w14:textId="77777777" w:rsidR="00F078BF" w:rsidRPr="005B66F7" w:rsidRDefault="00F078BF"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1312FD">
      <w:trPr>
        <w:trHeight w:val="730"/>
        <w:jc w:val="center"/>
      </w:trPr>
      <w:tc>
        <w:tcPr>
          <w:tcW w:w="12258" w:type="dxa"/>
          <w:tcBorders>
            <w:top w:val="nil"/>
            <w:left w:val="nil"/>
            <w:bottom w:val="nil"/>
            <w:right w:val="nil"/>
          </w:tcBorders>
          <w:shd w:val="clear" w:color="auto" w:fill="93C842" w:themeFill="accent2"/>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7D756" w14:textId="77777777" w:rsidR="00F078BF" w:rsidRPr="005B66F7" w:rsidRDefault="00F078BF" w:rsidP="004B7E44">
      <w:r w:rsidRPr="005B66F7">
        <w:separator/>
      </w:r>
    </w:p>
  </w:footnote>
  <w:footnote w:type="continuationSeparator" w:id="0">
    <w:p w14:paraId="4F2C3FC8" w14:textId="77777777" w:rsidR="00F078BF" w:rsidRPr="005B66F7" w:rsidRDefault="00F078BF"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6B1D7BC2">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" fillcolor="#6e9a2d [2408]"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0"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6"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9"/>
  </w:num>
  <w:num w:numId="3" w16cid:durableId="337317612">
    <w:abstractNumId w:val="0"/>
  </w:num>
  <w:num w:numId="4" w16cid:durableId="176773807">
    <w:abstractNumId w:val="22"/>
  </w:num>
  <w:num w:numId="5" w16cid:durableId="330986229">
    <w:abstractNumId w:val="20"/>
  </w:num>
  <w:num w:numId="6" w16cid:durableId="1763136660">
    <w:abstractNumId w:val="17"/>
  </w:num>
  <w:num w:numId="7" w16cid:durableId="374500246">
    <w:abstractNumId w:val="19"/>
  </w:num>
  <w:num w:numId="8" w16cid:durableId="460004344">
    <w:abstractNumId w:val="13"/>
  </w:num>
  <w:num w:numId="9" w16cid:durableId="1220438801">
    <w:abstractNumId w:val="3"/>
  </w:num>
  <w:num w:numId="10" w16cid:durableId="1378357880">
    <w:abstractNumId w:val="8"/>
  </w:num>
  <w:num w:numId="11" w16cid:durableId="749473549">
    <w:abstractNumId w:val="4"/>
  </w:num>
  <w:num w:numId="12" w16cid:durableId="1686714656">
    <w:abstractNumId w:val="5"/>
  </w:num>
  <w:num w:numId="13" w16cid:durableId="1348755919">
    <w:abstractNumId w:val="2"/>
  </w:num>
  <w:num w:numId="14" w16cid:durableId="637144928">
    <w:abstractNumId w:val="7"/>
  </w:num>
  <w:num w:numId="15" w16cid:durableId="1808232411">
    <w:abstractNumId w:val="11"/>
  </w:num>
  <w:num w:numId="16" w16cid:durableId="187329390">
    <w:abstractNumId w:val="6"/>
  </w:num>
  <w:num w:numId="17" w16cid:durableId="1510487056">
    <w:abstractNumId w:val="21"/>
  </w:num>
  <w:num w:numId="18" w16cid:durableId="436144524">
    <w:abstractNumId w:val="10"/>
  </w:num>
  <w:num w:numId="19" w16cid:durableId="138965999">
    <w:abstractNumId w:val="18"/>
  </w:num>
  <w:num w:numId="20" w16cid:durableId="8722271">
    <w:abstractNumId w:val="14"/>
  </w:num>
  <w:num w:numId="21" w16cid:durableId="1329483417">
    <w:abstractNumId w:val="15"/>
  </w:num>
  <w:num w:numId="22" w16cid:durableId="1806964936">
    <w:abstractNumId w:val="12"/>
  </w:num>
  <w:num w:numId="23" w16cid:durableId="15705725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0D3C30"/>
    <w:rsid w:val="000D75DA"/>
    <w:rsid w:val="001169E7"/>
    <w:rsid w:val="00120C81"/>
    <w:rsid w:val="001312FD"/>
    <w:rsid w:val="00146BDD"/>
    <w:rsid w:val="00160498"/>
    <w:rsid w:val="0016497E"/>
    <w:rsid w:val="0017715D"/>
    <w:rsid w:val="00180CB3"/>
    <w:rsid w:val="00194E2C"/>
    <w:rsid w:val="00196CD8"/>
    <w:rsid w:val="001D31B4"/>
    <w:rsid w:val="00202E6A"/>
    <w:rsid w:val="00226BEA"/>
    <w:rsid w:val="002402FB"/>
    <w:rsid w:val="002678E0"/>
    <w:rsid w:val="00293B83"/>
    <w:rsid w:val="002B4A84"/>
    <w:rsid w:val="002E05EB"/>
    <w:rsid w:val="002F62A6"/>
    <w:rsid w:val="00306D94"/>
    <w:rsid w:val="00307B3C"/>
    <w:rsid w:val="00352A34"/>
    <w:rsid w:val="00391938"/>
    <w:rsid w:val="003E398C"/>
    <w:rsid w:val="00435A50"/>
    <w:rsid w:val="00441707"/>
    <w:rsid w:val="00442101"/>
    <w:rsid w:val="004B7E44"/>
    <w:rsid w:val="004D5252"/>
    <w:rsid w:val="004E2E8C"/>
    <w:rsid w:val="004F2B86"/>
    <w:rsid w:val="00507545"/>
    <w:rsid w:val="00520701"/>
    <w:rsid w:val="005279A1"/>
    <w:rsid w:val="005713A6"/>
    <w:rsid w:val="005A62DB"/>
    <w:rsid w:val="005A718F"/>
    <w:rsid w:val="005B66F7"/>
    <w:rsid w:val="005C5BD2"/>
    <w:rsid w:val="005E4503"/>
    <w:rsid w:val="00600CB6"/>
    <w:rsid w:val="00604043"/>
    <w:rsid w:val="00623494"/>
    <w:rsid w:val="006349DB"/>
    <w:rsid w:val="00647824"/>
    <w:rsid w:val="006A3478"/>
    <w:rsid w:val="006A3CE7"/>
    <w:rsid w:val="006C17DD"/>
    <w:rsid w:val="006C2DCD"/>
    <w:rsid w:val="006E78BB"/>
    <w:rsid w:val="0070091E"/>
    <w:rsid w:val="00732F1A"/>
    <w:rsid w:val="007516CF"/>
    <w:rsid w:val="00762E13"/>
    <w:rsid w:val="00762FA5"/>
    <w:rsid w:val="007C05DA"/>
    <w:rsid w:val="007C26A5"/>
    <w:rsid w:val="007C4D18"/>
    <w:rsid w:val="007C4DF9"/>
    <w:rsid w:val="007E0721"/>
    <w:rsid w:val="007F460B"/>
    <w:rsid w:val="00807125"/>
    <w:rsid w:val="0082761D"/>
    <w:rsid w:val="00841D67"/>
    <w:rsid w:val="0087791D"/>
    <w:rsid w:val="00893667"/>
    <w:rsid w:val="008A71CD"/>
    <w:rsid w:val="008B33BC"/>
    <w:rsid w:val="008E1455"/>
    <w:rsid w:val="00911894"/>
    <w:rsid w:val="00911FAB"/>
    <w:rsid w:val="009120E9"/>
    <w:rsid w:val="00915E4D"/>
    <w:rsid w:val="00942608"/>
    <w:rsid w:val="00945900"/>
    <w:rsid w:val="00966C01"/>
    <w:rsid w:val="0096795D"/>
    <w:rsid w:val="0098206C"/>
    <w:rsid w:val="00986ADB"/>
    <w:rsid w:val="00987492"/>
    <w:rsid w:val="009949EC"/>
    <w:rsid w:val="009A117F"/>
    <w:rsid w:val="009C396C"/>
    <w:rsid w:val="009D3247"/>
    <w:rsid w:val="009D5BB2"/>
    <w:rsid w:val="009E7011"/>
    <w:rsid w:val="009F70FC"/>
    <w:rsid w:val="00A76FDE"/>
    <w:rsid w:val="00A7765C"/>
    <w:rsid w:val="00A80019"/>
    <w:rsid w:val="00AE1584"/>
    <w:rsid w:val="00B32BD5"/>
    <w:rsid w:val="00B42C7A"/>
    <w:rsid w:val="00B51A04"/>
    <w:rsid w:val="00B572B4"/>
    <w:rsid w:val="00B829D8"/>
    <w:rsid w:val="00BC2318"/>
    <w:rsid w:val="00BC430D"/>
    <w:rsid w:val="00BD5683"/>
    <w:rsid w:val="00BD614B"/>
    <w:rsid w:val="00C60E22"/>
    <w:rsid w:val="00C64F14"/>
    <w:rsid w:val="00C70D84"/>
    <w:rsid w:val="00C74AD4"/>
    <w:rsid w:val="00C83E4B"/>
    <w:rsid w:val="00CA3D2D"/>
    <w:rsid w:val="00CE7913"/>
    <w:rsid w:val="00D2043B"/>
    <w:rsid w:val="00D27448"/>
    <w:rsid w:val="00D540D1"/>
    <w:rsid w:val="00D568D7"/>
    <w:rsid w:val="00D9558B"/>
    <w:rsid w:val="00DA0091"/>
    <w:rsid w:val="00DA1BBE"/>
    <w:rsid w:val="00DB26A7"/>
    <w:rsid w:val="00DC357D"/>
    <w:rsid w:val="00DD5CF1"/>
    <w:rsid w:val="00E00670"/>
    <w:rsid w:val="00E0303E"/>
    <w:rsid w:val="00E61D87"/>
    <w:rsid w:val="00E6276F"/>
    <w:rsid w:val="00E663D5"/>
    <w:rsid w:val="00E749C2"/>
    <w:rsid w:val="00E76CAD"/>
    <w:rsid w:val="00E94B5F"/>
    <w:rsid w:val="00EA2C29"/>
    <w:rsid w:val="00EC058A"/>
    <w:rsid w:val="00EF3019"/>
    <w:rsid w:val="00F078BF"/>
    <w:rsid w:val="00F1051B"/>
    <w:rsid w:val="00F802E5"/>
    <w:rsid w:val="00F85826"/>
    <w:rsid w:val="00FA7762"/>
    <w:rsid w:val="00FB7A5F"/>
    <w:rsid w:val="00FC68AC"/>
    <w:rsid w:val="00FD2069"/>
    <w:rsid w:val="00FE229B"/>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04"/>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dit.com/r/webdev/comments/16ug9yd/with_which_javascript_framework_have_you_worked/?rdt=42659"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vue-vuex-realworld.netlify.a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ddit.com/r/learnjavascript/comments/16ug7hz/with_which_javascript_framework_have_you_worke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ddit.com/r/learnjavascript/comments/16ug7hz/with_which_javascript_framework_have_you_worked/" TargetMode="External"/><Relationship Id="rId23" Type="http://schemas.openxmlformats.org/officeDocument/2006/relationships/hyperlink" Target="https://angular.realworld.i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ddit.com/r/webdev/comments/16ug9yd/with_which_javascript_framework_have_you_worked/?rdt=426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ct-redux.realworld.io/"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{B984000B-9381-42C2-9CCD-6379A12A12D5}</b:Guid>
    <b:Title>React vs. Angular vs. Vue: The Complete Comparison</b:Title>
    <b:Year>2019</b:Year>
    <b:Author>
      <b:Author>
        <b:NameList>
          <b:Person>
            <b:Last>Mahajan</b:Last>
            <b:First>Anand</b:First>
          </b:Person>
        </b:NameList>
      </b:Author>
    </b:Author>
    <b:InternetSiteTitle>Dzone</b:InternetSiteTitle>
    <b:Month>12</b:Month>
    <b:Day>05</b:Day>
    <b:URL>https://dzone.com/articles/react-vs-angular-vs-vue-the-complete-comparison-to</b:URL>
    <b:RefOrder>2</b:RefOrder>
  </b:Source>
  <b:Source>
    <b:Tag>Rit22</b:Tag>
    <b:SourceType>InternetSite</b:SourceType>
    <b:Guid>{1D7800C2-1DCB-4F99-A9A9-AE4F2F7B26AB}</b:Guid>
    <b:Author>
      <b:Author>
        <b:NameList>
          <b:Person>
            <b:Last>Ritika</b:Last>
          </b:Person>
        </b:NameList>
      </b:Author>
    </b:Author>
    <b:Title>Invendus</b:Title>
    <b:InternetSiteTitle>What is a Framework and Why use Frameworks in Software Development?</b:InternetSiteTitle>
    <b:Year>2022</b:Year>
    <b:Month>12</b:Month>
    <b:Day>1</b:Day>
    <b:URL>https://invedus.com/blog/what-is-a-framework-and-why-use-frameworks-in-software-development/#:~:text=The%20type%20of%20framework%20that,your%20specific%20needs%20and%20requirements.</b:URL>
    <b:RefOrder>1</b:RefOrder>
  </b:Source>
  <b:Source>
    <b:Tag>Lya23</b:Tag>
    <b:SourceType>InternetSite</b:SourceType>
    <b:Guid>{697B8DD7-59CC-426C-AD83-91EF2D8057A5}</b:Guid>
    <b:Author>
      <b:Author>
        <b:NameList>
          <b:Person>
            <b:Last>Laurent</b:Last>
            <b:First>Lya</b:First>
          </b:Person>
        </b:NameList>
      </b:Author>
    </b:Author>
    <b:Title>AppMaster</b:Title>
    <b:InternetSiteTitle>React's Component-Based Architecture: A Case Study</b:InternetSiteTitle>
    <b:Year>2023</b:Year>
    <b:Month>7</b:Month>
    <b:Day>31</b:Day>
    <b:URL>https://appmaster.io/blog/react-component-based-architecture</b:URL>
    <b:RefOrder>3</b:RefOrder>
  </b:Source>
  <b:Source>
    <b:Tag>Her23</b:Tag>
    <b:SourceType>InternetSite</b:SourceType>
    <b:Guid>{AFC81DF5-B7E7-4F69-AC91-60F20ABF18D6}</b:Guid>
    <b:Author>
      <b:Author>
        <b:NameList>
          <b:Person>
            <b:Last>Hert</b:Last>
          </b:Person>
        </b:NameList>
      </b:Author>
    </b:Author>
    <b:Title>her</b:Title>
    <b:InternetSiteTitle>hert</b:InternetSiteTitle>
    <b:Year>2023</b:Year>
    <b:Month>10</b:Month>
    <b:Day>5</b:Day>
    <b:URL>http://Google.com/</b:URL>
    <b:RefOrder>11</b:RefOrder>
  </b:Source>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How</b:Tag>
    <b:SourceType>InternetSite</b:SourceType>
    <b:Guid>{A1371F32-15A0-487B-A946-4083C8570646}</b:Guid>
    <b:Title>How to Securfe Your Angular App</b:Title>
    <b:URL>https://www.telerik.com/blogs/how-to-secure-your-angular-app#:~:text=Angular%20uses%20several%20security%20features,be%20loaded%20into%20a%20webpage.</b:URL>
    <b:RefOrder>12</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Tan23</b:Tag>
    <b:SourceType>InternetSite</b:SourceType>
    <b:Guid>{6DF311B0-C936-49E2-AFB9-B510A64C5E03}</b:Guid>
    <b:Author>
      <b:Author>
        <b:NameList>
          <b:Person>
            <b:Last>Bahrynovska</b:Last>
            <b:First>Tanya</b:First>
          </b:Person>
        </b:NameList>
      </b:Author>
    </b:Author>
    <b:Title>React security guide: 7u vulnerabilities and best practices to fix them</b:Title>
    <b:InternetSiteTitle>Forbytes</b:InternetSiteTitle>
    <b:Year>2023</b:Year>
    <b:Month>1</b:Month>
    <b:Day>31</b:Day>
    <b:URL>https://forbytes.com/blog/react-security-best-practices/#:~:text=user%20authentication%20measures.-,React.,scripting%20and%20injection%2Dstyle%20attacks.</b:URL>
    <b:RefOrder>8</b:RefOrder>
  </b:Source>
  <b:Source>
    <b:Tag>Acu</b:Tag>
    <b:SourceType>InternetSite</b:SourceType>
    <b:Guid>{76E91B57-A4C8-4275-811C-70264FBADC41}</b:Guid>
    <b:Author>
      <b:Author>
        <b:NameList>
          <b:Person>
            <b:Last>Acunetix</b:Last>
          </b:Person>
        </b:NameList>
      </b:Author>
    </b:Author>
    <b:Title>Cross-site Scripting (XSS)</b:Title>
    <b:InternetSiteTitle>Acunetix</b:InternetSiteTitle>
    <b:URL>https://www.acunetix.com/websitesecurity/cross-site-scripting/</b:URL>
    <b:Year>2023</b:Year>
    <b:RefOrder>7</b:RefOrder>
  </b:Source>
  <b:Source>
    <b:Tag>Eva23</b:Tag>
    <b:SourceType>InternetSite</b:SourceType>
    <b:Guid>{31DCA6A4-8C99-4EA1-B3A9-AAAD7AC31AEE}</b:Guid>
    <b:Author>
      <b:Author>
        <b:NameList>
          <b:Person>
            <b:Last>You</b:Last>
            <b:First>Evan</b:First>
          </b:Person>
        </b:NameList>
      </b:Author>
    </b:Author>
    <b:Title>Security</b:Title>
    <b:InternetSiteTitle>Vue.js</b:InternetSiteTitle>
    <b:Year>2023</b:Year>
    <b:URL>https://vuejs.org/guide/best-practices/security.html</b:URL>
    <b:RefOrder>9</b:RefOrder>
  </b:Source>
  <b:Source>
    <b:Tag>Thi23</b:Tag>
    <b:SourceType>InternetSite</b:SourceType>
    <b:Guid>{65C6A89A-8E15-4614-97C7-A47292BCD113}</b:Guid>
    <b:Author>
      <b:Author>
        <b:NameList>
          <b:Person>
            <b:Last>Thinkster</b:Last>
          </b:Person>
        </b:NameList>
      </b:Author>
    </b:Author>
    <b:Title>Realworld</b:Title>
    <b:InternetSiteTitle>Github</b:InternetSiteTitle>
    <b:Year>2023</b:Year>
    <b:Month>10</b:Month>
    <b:Day>26</b:Day>
    <b:URL>https://github.com/gothinkster/realworld</b:URL>
    <b:RefOrder>10</b:RefOrder>
  </b:Source>
</b:Sources>
</file>

<file path=customXml/itemProps1.xml><?xml version="1.0" encoding="utf-8"?>
<ds:datastoreItem xmlns:ds="http://schemas.openxmlformats.org/officeDocument/2006/customXml" ds:itemID="{FFF1B042-181C-404F-88EF-991D5F08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1544</TotalTime>
  <Pages>17</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38</cp:revision>
  <dcterms:created xsi:type="dcterms:W3CDTF">2023-09-21T11:40:00Z</dcterms:created>
  <dcterms:modified xsi:type="dcterms:W3CDTF">2023-12-08T12:25:00Z</dcterms:modified>
</cp:coreProperties>
</file>